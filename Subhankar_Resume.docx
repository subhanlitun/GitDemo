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2F" w:rsidRPr="00A72F2F" w:rsidRDefault="00A72F2F" w:rsidP="00A72F2F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A72F2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Professional Summary</w:t>
      </w:r>
    </w:p>
    <w:p w:rsidR="00A72F2F" w:rsidRPr="008264EB" w:rsidRDefault="000F5EA3" w:rsidP="002745D8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Softwareprof</w:t>
      </w:r>
      <w:r w:rsidR="00EB00C1">
        <w:rPr>
          <w:rFonts w:ascii="Times New Roman" w:hAnsi="Times New Roman" w:cs="Times New Roman"/>
        </w:rPr>
        <w:t xml:space="preserve">essional with </w:t>
      </w:r>
      <w:r w:rsidR="00B87032">
        <w:rPr>
          <w:rFonts w:ascii="Times New Roman" w:hAnsi="Times New Roman" w:cs="Times New Roman"/>
        </w:rPr>
        <w:t>7.3</w:t>
      </w:r>
      <w:r w:rsidR="009C16E7">
        <w:rPr>
          <w:rFonts w:ascii="Times New Roman" w:hAnsi="Times New Roman" w:cs="Times New Roman"/>
        </w:rPr>
        <w:t xml:space="preserve"> years of core expertise in</w:t>
      </w:r>
      <w:r w:rsidR="000E1EFD" w:rsidRPr="006648B2">
        <w:rPr>
          <w:rFonts w:ascii="Times New Roman" w:hAnsi="Times New Roman" w:cs="Times New Roman"/>
          <w:b/>
          <w:bCs/>
        </w:rPr>
        <w:t>Automation</w:t>
      </w:r>
      <w:r w:rsidR="00EB00C1">
        <w:rPr>
          <w:rFonts w:ascii="Times New Roman" w:hAnsi="Times New Roman" w:cs="Times New Roman"/>
          <w:b/>
          <w:bCs/>
        </w:rPr>
        <w:t>(Selenium</w:t>
      </w:r>
      <w:r w:rsidR="00B87032">
        <w:rPr>
          <w:rFonts w:ascii="Times New Roman" w:hAnsi="Times New Roman" w:cs="Times New Roman"/>
          <w:b/>
          <w:bCs/>
        </w:rPr>
        <w:t>,ServiceNow ATF</w:t>
      </w:r>
      <w:r w:rsidR="0032647E">
        <w:rPr>
          <w:rFonts w:ascii="Times New Roman" w:hAnsi="Times New Roman" w:cs="Times New Roman"/>
          <w:b/>
          <w:bCs/>
        </w:rPr>
        <w:t>,</w:t>
      </w:r>
      <w:r w:rsidR="0032647E" w:rsidRPr="006648B2">
        <w:rPr>
          <w:rFonts w:ascii="Times New Roman" w:hAnsi="Times New Roman" w:cs="Times New Roman"/>
          <w:b/>
          <w:bCs/>
        </w:rPr>
        <w:t>UFT</w:t>
      </w:r>
      <w:r w:rsidR="00762A6B" w:rsidRPr="006648B2">
        <w:rPr>
          <w:rFonts w:ascii="Times New Roman" w:hAnsi="Times New Roman" w:cs="Times New Roman"/>
          <w:b/>
          <w:bCs/>
        </w:rPr>
        <w:t>)</w:t>
      </w:r>
      <w:r w:rsidR="00B87032">
        <w:rPr>
          <w:rFonts w:ascii="Times New Roman" w:hAnsi="Times New Roman" w:cs="Times New Roman"/>
          <w:b/>
          <w:bCs/>
        </w:rPr>
        <w:t xml:space="preserve"> and </w:t>
      </w:r>
      <w:r w:rsidR="00B87032" w:rsidRPr="006648B2">
        <w:rPr>
          <w:rFonts w:ascii="Times New Roman" w:hAnsi="Times New Roman" w:cs="Times New Roman"/>
          <w:b/>
          <w:bCs/>
        </w:rPr>
        <w:t>Functional</w:t>
      </w:r>
      <w:r w:rsidR="00B87032">
        <w:rPr>
          <w:rFonts w:ascii="Times New Roman" w:hAnsi="Times New Roman" w:cs="Times New Roman"/>
          <w:b/>
          <w:bCs/>
        </w:rPr>
        <w:t xml:space="preserve"> testing</w:t>
      </w:r>
      <w:r w:rsidR="006962BA">
        <w:rPr>
          <w:rFonts w:ascii="Times New Roman" w:hAnsi="Times New Roman" w:cs="Times New Roman"/>
        </w:rPr>
        <w:t xml:space="preserve">in diverse business and technical environments,with demonstrated leadership abilities </w:t>
      </w:r>
      <w:r w:rsidR="009241CF">
        <w:rPr>
          <w:rFonts w:ascii="Times New Roman" w:hAnsi="Times New Roman" w:cs="Times New Roman"/>
        </w:rPr>
        <w:t>.</w:t>
      </w:r>
    </w:p>
    <w:p w:rsidR="008264EB" w:rsidRDefault="00B87032" w:rsidP="00C061AA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  <w:b/>
          <w:bCs/>
        </w:rPr>
      </w:pPr>
      <w:r>
        <w:t xml:space="preserve">Experienced </w:t>
      </w:r>
      <w:r w:rsidR="00CB0D82">
        <w:t xml:space="preserve">in </w:t>
      </w:r>
      <w:r w:rsidR="00446F70">
        <w:rPr>
          <w:rFonts w:ascii="Times New Roman" w:hAnsi="Times New Roman" w:cs="Times New Roman"/>
        </w:rPr>
        <w:t>automati</w:t>
      </w:r>
      <w:r>
        <w:rPr>
          <w:rFonts w:ascii="Times New Roman" w:hAnsi="Times New Roman" w:cs="Times New Roman"/>
        </w:rPr>
        <w:t>ng</w:t>
      </w:r>
      <w:r w:rsidR="00CB0D82">
        <w:rPr>
          <w:rFonts w:ascii="Times New Roman" w:hAnsi="Times New Roman" w:cs="Times New Roman"/>
        </w:rPr>
        <w:t>applications</w:t>
      </w:r>
      <w:r w:rsidR="00446F70">
        <w:rPr>
          <w:rFonts w:ascii="Times New Roman" w:hAnsi="Times New Roman" w:cs="Times New Roman"/>
        </w:rPr>
        <w:t xml:space="preserve">using </w:t>
      </w:r>
      <w:r w:rsidR="001879FE">
        <w:rPr>
          <w:rFonts w:ascii="Times New Roman" w:hAnsi="Times New Roman" w:cs="Times New Roman"/>
          <w:b/>
          <w:bCs/>
        </w:rPr>
        <w:t xml:space="preserve"> UFT</w:t>
      </w:r>
      <w:r w:rsidR="001879FE" w:rsidRPr="006F5209">
        <w:rPr>
          <w:rFonts w:ascii="Times New Roman" w:hAnsi="Times New Roman" w:cs="Times New Roman"/>
        </w:rPr>
        <w:t>(VB Scripting</w:t>
      </w:r>
      <w:r w:rsidR="00C65415" w:rsidRPr="006F5209">
        <w:rPr>
          <w:rFonts w:ascii="Times New Roman" w:hAnsi="Times New Roman" w:cs="Times New Roman"/>
        </w:rPr>
        <w:t>,Hybrid Framework</w:t>
      </w:r>
      <w:r w:rsidR="001879FE" w:rsidRPr="006F5209">
        <w:rPr>
          <w:rFonts w:ascii="Times New Roman" w:hAnsi="Times New Roman" w:cs="Times New Roman"/>
        </w:rPr>
        <w:t>)</w:t>
      </w:r>
      <w:r w:rsidR="00CB0D82" w:rsidRPr="006F5209">
        <w:rPr>
          <w:rFonts w:ascii="Times New Roman" w:hAnsi="Times New Roman" w:cs="Times New Roman"/>
        </w:rPr>
        <w:t>,</w:t>
      </w:r>
      <w:r w:rsidR="00CB0D82">
        <w:rPr>
          <w:rFonts w:ascii="Times New Roman" w:hAnsi="Times New Roman" w:cs="Times New Roman"/>
          <w:b/>
          <w:bCs/>
        </w:rPr>
        <w:t>Selenium WebDriver</w:t>
      </w:r>
      <w:r w:rsidR="001879FE" w:rsidRPr="006F5209">
        <w:rPr>
          <w:rFonts w:ascii="Times New Roman" w:hAnsi="Times New Roman" w:cs="Times New Roman"/>
        </w:rPr>
        <w:t>(Java</w:t>
      </w:r>
      <w:r w:rsidR="002E1A68" w:rsidRPr="006F5209">
        <w:rPr>
          <w:rFonts w:ascii="Times New Roman" w:hAnsi="Times New Roman" w:cs="Times New Roman"/>
        </w:rPr>
        <w:t>,Maven,TestNG</w:t>
      </w:r>
      <w:r w:rsidR="0032647E">
        <w:rPr>
          <w:rFonts w:ascii="Times New Roman" w:hAnsi="Times New Roman" w:cs="Times New Roman"/>
        </w:rPr>
        <w:t>,Grid</w:t>
      </w:r>
      <w:r w:rsidR="001879FE" w:rsidRPr="006F5209">
        <w:rPr>
          <w:rFonts w:ascii="Times New Roman" w:hAnsi="Times New Roman" w:cs="Times New Roman"/>
        </w:rPr>
        <w:t>) .</w:t>
      </w:r>
    </w:p>
    <w:p w:rsidR="00CD44EF" w:rsidRDefault="00B87032" w:rsidP="00C061AA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>
        <w:t xml:space="preserve">Worked on </w:t>
      </w:r>
      <w:r w:rsidR="00CD44EF">
        <w:rPr>
          <w:rFonts w:ascii="Times New Roman" w:hAnsi="Times New Roman" w:cs="Times New Roman"/>
          <w:b/>
          <w:bCs/>
        </w:rPr>
        <w:t>ServiceNow</w:t>
      </w:r>
      <w:r>
        <w:rPr>
          <w:rFonts w:ascii="Times New Roman" w:hAnsi="Times New Roman" w:cs="Times New Roman"/>
          <w:b/>
          <w:bCs/>
        </w:rPr>
        <w:t xml:space="preserve">automation </w:t>
      </w:r>
      <w:r w:rsidR="00CD44EF" w:rsidRPr="00EA0607">
        <w:t>using</w:t>
      </w:r>
      <w:r w:rsidR="00CD44EF">
        <w:rPr>
          <w:rFonts w:ascii="Times New Roman" w:hAnsi="Times New Roman" w:cs="Times New Roman"/>
          <w:b/>
          <w:bCs/>
        </w:rPr>
        <w:t xml:space="preserve"> ServiceNow ATF</w:t>
      </w:r>
      <w:r w:rsidR="00E15155">
        <w:rPr>
          <w:rFonts w:ascii="Times New Roman" w:hAnsi="Times New Roman" w:cs="Times New Roman"/>
          <w:b/>
          <w:bCs/>
        </w:rPr>
        <w:t xml:space="preserve">framework </w:t>
      </w:r>
      <w:r w:rsidR="00E15155" w:rsidRPr="00E15155">
        <w:rPr>
          <w:rFonts w:ascii="Times New Roman" w:hAnsi="Times New Roman" w:cs="Times New Roman"/>
        </w:rPr>
        <w:t>have fair understanding o</w:t>
      </w:r>
      <w:r w:rsidR="00E15155">
        <w:rPr>
          <w:rFonts w:ascii="Times New Roman" w:hAnsi="Times New Roman" w:cs="Times New Roman"/>
        </w:rPr>
        <w:t>n</w:t>
      </w:r>
      <w:r w:rsidR="00E15155" w:rsidRPr="00E15155">
        <w:rPr>
          <w:rFonts w:ascii="Times New Roman" w:hAnsi="Times New Roman" w:cs="Times New Roman"/>
        </w:rPr>
        <w:t xml:space="preserve"> ServiceNow</w:t>
      </w:r>
      <w:r w:rsidR="004D7364">
        <w:rPr>
          <w:rFonts w:ascii="Times New Roman" w:hAnsi="Times New Roman" w:cs="Times New Roman"/>
        </w:rPr>
        <w:t>(ITSM,ITFM,ITBM</w:t>
      </w:r>
      <w:r w:rsidR="00813BFB">
        <w:rPr>
          <w:rFonts w:ascii="Times New Roman" w:hAnsi="Times New Roman" w:cs="Times New Roman"/>
        </w:rPr>
        <w:t>,Agile2.0</w:t>
      </w:r>
      <w:r w:rsidR="004D7364">
        <w:rPr>
          <w:rFonts w:ascii="Times New Roman" w:hAnsi="Times New Roman" w:cs="Times New Roman"/>
        </w:rPr>
        <w:t>)</w:t>
      </w:r>
      <w:r w:rsidR="00CD44EF" w:rsidRPr="00E15155">
        <w:rPr>
          <w:rFonts w:ascii="Times New Roman" w:hAnsi="Times New Roman" w:cs="Times New Roman"/>
        </w:rPr>
        <w:t>.</w:t>
      </w:r>
    </w:p>
    <w:p w:rsidR="00F06C5B" w:rsidRPr="00E15155" w:rsidRDefault="00F06C5B" w:rsidP="00C061AA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worked on </w:t>
      </w:r>
      <w:r w:rsidRPr="00F06C5B">
        <w:rPr>
          <w:rFonts w:ascii="Times New Roman" w:hAnsi="Times New Roman" w:cs="Times New Roman"/>
          <w:b/>
          <w:bCs/>
        </w:rPr>
        <w:t>Devops</w:t>
      </w:r>
      <w:r>
        <w:rPr>
          <w:rFonts w:ascii="Times New Roman" w:hAnsi="Times New Roman" w:cs="Times New Roman"/>
        </w:rPr>
        <w:t xml:space="preserve"> POC’s using Jenkins,Azure to run Selenium Scripts.</w:t>
      </w:r>
    </w:p>
    <w:p w:rsidR="007B016C" w:rsidRPr="006648B2" w:rsidRDefault="007B016C" w:rsidP="007B016C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  <w:b/>
          <w:bCs/>
        </w:rPr>
      </w:pPr>
      <w:r w:rsidRPr="007B016C">
        <w:rPr>
          <w:rFonts w:ascii="Times New Roman" w:hAnsi="Times New Roman" w:cs="Times New Roman"/>
        </w:rPr>
        <w:t>E</w:t>
      </w:r>
      <w:r w:rsidR="002F402B">
        <w:rPr>
          <w:rFonts w:ascii="Times New Roman" w:hAnsi="Times New Roman" w:cs="Times New Roman"/>
        </w:rPr>
        <w:t>xperienced</w:t>
      </w:r>
      <w:r w:rsidRPr="007B016C">
        <w:rPr>
          <w:rFonts w:ascii="Times New Roman" w:hAnsi="Times New Roman" w:cs="Times New Roman"/>
        </w:rPr>
        <w:t xml:space="preserve"> on Database testing using SQL queries and hands-on experience to </w:t>
      </w:r>
      <w:r w:rsidRPr="006648B2">
        <w:rPr>
          <w:rFonts w:ascii="Times New Roman" w:hAnsi="Times New Roman" w:cs="Times New Roman"/>
          <w:b/>
          <w:bCs/>
        </w:rPr>
        <w:t>MS SQL Server</w:t>
      </w:r>
      <w:r w:rsidR="002F402B" w:rsidRPr="006648B2">
        <w:rPr>
          <w:rFonts w:ascii="Times New Roman" w:hAnsi="Times New Roman" w:cs="Times New Roman"/>
          <w:b/>
          <w:bCs/>
        </w:rPr>
        <w:t>,TOAD</w:t>
      </w:r>
      <w:r w:rsidRPr="006648B2">
        <w:rPr>
          <w:rFonts w:ascii="Times New Roman" w:hAnsi="Times New Roman" w:cs="Times New Roman"/>
          <w:b/>
          <w:bCs/>
        </w:rPr>
        <w:t>.</w:t>
      </w:r>
    </w:p>
    <w:p w:rsidR="007B016C" w:rsidRPr="00531970" w:rsidRDefault="007B016C" w:rsidP="007B016C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 w:rsidRPr="00531970">
        <w:rPr>
          <w:rFonts w:ascii="Times New Roman" w:hAnsi="Times New Roman" w:cs="Times New Roman"/>
        </w:rPr>
        <w:t xml:space="preserve">In-depth knowledge </w:t>
      </w:r>
      <w:r w:rsidR="00C061AA">
        <w:rPr>
          <w:rFonts w:ascii="Times New Roman" w:hAnsi="Times New Roman" w:cs="Times New Roman"/>
        </w:rPr>
        <w:t xml:space="preserve">on </w:t>
      </w:r>
      <w:r w:rsidRPr="006648B2">
        <w:rPr>
          <w:rFonts w:ascii="Times New Roman" w:hAnsi="Times New Roman" w:cs="Times New Roman"/>
          <w:b/>
          <w:bCs/>
        </w:rPr>
        <w:t xml:space="preserve">Waterfall, Agile </w:t>
      </w:r>
      <w:r w:rsidR="00531970" w:rsidRPr="006648B2">
        <w:rPr>
          <w:rFonts w:ascii="Times New Roman" w:hAnsi="Times New Roman" w:cs="Times New Roman"/>
          <w:b/>
          <w:bCs/>
        </w:rPr>
        <w:t>(</w:t>
      </w:r>
      <w:r w:rsidRPr="006648B2">
        <w:rPr>
          <w:rFonts w:ascii="Times New Roman" w:hAnsi="Times New Roman" w:cs="Times New Roman"/>
          <w:b/>
          <w:bCs/>
        </w:rPr>
        <w:t>Scrum</w:t>
      </w:r>
      <w:r w:rsidR="00531970" w:rsidRPr="006648B2">
        <w:rPr>
          <w:rFonts w:ascii="Times New Roman" w:hAnsi="Times New Roman" w:cs="Times New Roman"/>
          <w:b/>
          <w:bCs/>
        </w:rPr>
        <w:t>)</w:t>
      </w:r>
      <w:r w:rsidR="00CD44EF" w:rsidRPr="00CD44EF">
        <w:rPr>
          <w:rFonts w:ascii="Times New Roman" w:hAnsi="Times New Roman" w:cs="Times New Roman"/>
        </w:rPr>
        <w:t>SDLC</w:t>
      </w:r>
      <w:r w:rsidR="00C061AA" w:rsidRPr="00CD44EF">
        <w:rPr>
          <w:rFonts w:ascii="Times New Roman" w:hAnsi="Times New Roman" w:cs="Times New Roman"/>
        </w:rPr>
        <w:t>methodologies</w:t>
      </w:r>
      <w:r w:rsidR="00CD44EF">
        <w:rPr>
          <w:rFonts w:ascii="Times New Roman" w:hAnsi="Times New Roman" w:cs="Times New Roman"/>
        </w:rPr>
        <w:t>.</w:t>
      </w:r>
    </w:p>
    <w:p w:rsidR="007B016C" w:rsidRPr="007B016C" w:rsidRDefault="00E038A5" w:rsidP="007B016C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 in designing and developing </w:t>
      </w:r>
      <w:r w:rsidR="007B016C" w:rsidRPr="006648B2">
        <w:rPr>
          <w:rFonts w:ascii="Times New Roman" w:hAnsi="Times New Roman" w:cs="Times New Roman"/>
          <w:b/>
          <w:bCs/>
        </w:rPr>
        <w:t>TestPlan</w:t>
      </w:r>
      <w:r w:rsidRPr="006648B2">
        <w:rPr>
          <w:rFonts w:ascii="Times New Roman" w:hAnsi="Times New Roman" w:cs="Times New Roman"/>
          <w:b/>
          <w:bCs/>
        </w:rPr>
        <w:t>,Test script/Test Cases</w:t>
      </w:r>
      <w:r w:rsidR="00876EE3">
        <w:rPr>
          <w:rFonts w:ascii="Times New Roman" w:hAnsi="Times New Roman" w:cs="Times New Roman"/>
        </w:rPr>
        <w:t xml:space="preserve">and Effort Estimation </w:t>
      </w:r>
      <w:r w:rsidR="007B016C" w:rsidRPr="00531970">
        <w:rPr>
          <w:rFonts w:ascii="Times New Roman" w:hAnsi="Times New Roman" w:cs="Times New Roman"/>
        </w:rPr>
        <w:t xml:space="preserve">along with Test Completion Reports (TCR) and </w:t>
      </w:r>
      <w:r w:rsidR="007B016C" w:rsidRPr="006648B2">
        <w:rPr>
          <w:rFonts w:ascii="Times New Roman" w:hAnsi="Times New Roman" w:cs="Times New Roman"/>
          <w:b/>
          <w:bCs/>
        </w:rPr>
        <w:t>Test Status Reporting</w:t>
      </w:r>
      <w:r w:rsidR="007B016C" w:rsidRPr="00531970">
        <w:rPr>
          <w:rFonts w:ascii="Times New Roman" w:hAnsi="Times New Roman" w:cs="Times New Roman"/>
        </w:rPr>
        <w:t>.</w:t>
      </w:r>
    </w:p>
    <w:p w:rsidR="007B016C" w:rsidRPr="00BF1B25" w:rsidRDefault="007B016C" w:rsidP="001533E7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 w:rsidRPr="007B016C">
        <w:rPr>
          <w:rFonts w:ascii="Times New Roman" w:hAnsi="Times New Roman" w:cs="Times New Roman"/>
        </w:rPr>
        <w:t xml:space="preserve">Have hands on experience on </w:t>
      </w:r>
      <w:r w:rsidR="00B87032">
        <w:rPr>
          <w:rFonts w:ascii="Times New Roman" w:hAnsi="Times New Roman" w:cs="Times New Roman"/>
        </w:rPr>
        <w:t xml:space="preserve">tools </w:t>
      </w:r>
      <w:r w:rsidR="00B87032" w:rsidRPr="00B87032">
        <w:rPr>
          <w:rFonts w:ascii="Times New Roman" w:hAnsi="Times New Roman" w:cs="Times New Roman"/>
          <w:b/>
          <w:bCs/>
        </w:rPr>
        <w:t>Jenkins</w:t>
      </w:r>
      <w:r w:rsidR="00B87032">
        <w:rPr>
          <w:rFonts w:ascii="Times New Roman" w:hAnsi="Times New Roman" w:cs="Times New Roman"/>
        </w:rPr>
        <w:t>,</w:t>
      </w:r>
      <w:r w:rsidR="00B87032" w:rsidRPr="00B87032">
        <w:rPr>
          <w:rFonts w:ascii="Times New Roman" w:hAnsi="Times New Roman" w:cs="Times New Roman"/>
          <w:b/>
          <w:bCs/>
        </w:rPr>
        <w:t>Azure</w:t>
      </w:r>
      <w:r w:rsidR="00B87032">
        <w:rPr>
          <w:rFonts w:ascii="Times New Roman" w:hAnsi="Times New Roman" w:cs="Times New Roman"/>
        </w:rPr>
        <w:t xml:space="preserve"> ,</w:t>
      </w:r>
      <w:r w:rsidRPr="006648B2">
        <w:rPr>
          <w:rFonts w:ascii="Times New Roman" w:hAnsi="Times New Roman" w:cs="Times New Roman"/>
          <w:b/>
          <w:bCs/>
        </w:rPr>
        <w:t>HP ALM</w:t>
      </w:r>
      <w:r w:rsidR="00B87032">
        <w:rPr>
          <w:rFonts w:ascii="Times New Roman" w:hAnsi="Times New Roman" w:cs="Times New Roman"/>
        </w:rPr>
        <w:t>,</w:t>
      </w:r>
      <w:r w:rsidRPr="006648B2">
        <w:rPr>
          <w:rFonts w:ascii="Times New Roman" w:hAnsi="Times New Roman" w:cs="Times New Roman"/>
          <w:b/>
          <w:bCs/>
        </w:rPr>
        <w:t>TF</w:t>
      </w:r>
      <w:r w:rsidR="00876EE3" w:rsidRPr="006648B2">
        <w:rPr>
          <w:rFonts w:ascii="Times New Roman" w:hAnsi="Times New Roman" w:cs="Times New Roman"/>
          <w:b/>
          <w:bCs/>
        </w:rPr>
        <w:t>S</w:t>
      </w:r>
      <w:r w:rsidR="00B87032">
        <w:rPr>
          <w:rFonts w:ascii="Times New Roman" w:hAnsi="Times New Roman" w:cs="Times New Roman"/>
        </w:rPr>
        <w:t>.</w:t>
      </w:r>
    </w:p>
    <w:p w:rsidR="009F4E5D" w:rsidRDefault="009F4E5D" w:rsidP="002745D8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 w:rsidRPr="007C29CF">
        <w:rPr>
          <w:rFonts w:ascii="Times New Roman" w:hAnsi="Times New Roman" w:cs="Times New Roman"/>
        </w:rPr>
        <w:t>Handled multiple applications as</w:t>
      </w:r>
      <w:r w:rsidR="00B87032">
        <w:rPr>
          <w:rFonts w:ascii="Times New Roman" w:hAnsi="Times New Roman" w:cs="Times New Roman"/>
          <w:b/>
          <w:bCs/>
        </w:rPr>
        <w:t>T</w:t>
      </w:r>
      <w:r w:rsidRPr="006648B2">
        <w:rPr>
          <w:rFonts w:ascii="Times New Roman" w:hAnsi="Times New Roman" w:cs="Times New Roman"/>
          <w:b/>
          <w:bCs/>
        </w:rPr>
        <w:t>est</w:t>
      </w:r>
      <w:r w:rsidR="00B87032">
        <w:rPr>
          <w:rFonts w:ascii="Times New Roman" w:hAnsi="Times New Roman" w:cs="Times New Roman"/>
          <w:b/>
          <w:bCs/>
        </w:rPr>
        <w:t xml:space="preserve"> Automation L</w:t>
      </w:r>
      <w:r w:rsidRPr="006648B2">
        <w:rPr>
          <w:rFonts w:ascii="Times New Roman" w:hAnsi="Times New Roman" w:cs="Times New Roman"/>
          <w:b/>
          <w:bCs/>
        </w:rPr>
        <w:t>ead</w:t>
      </w:r>
      <w:r>
        <w:rPr>
          <w:rFonts w:ascii="Times New Roman" w:hAnsi="Times New Roman" w:cs="Times New Roman"/>
        </w:rPr>
        <w:t xml:space="preserve"> and took end to end ownership of the deliveries.</w:t>
      </w:r>
    </w:p>
    <w:p w:rsidR="007B016C" w:rsidRPr="007B016C" w:rsidRDefault="005A56FF" w:rsidP="002745D8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 w:rsidRPr="005A56FF">
        <w:rPr>
          <w:rFonts w:ascii="Times New Roman" w:hAnsi="Times New Roman" w:cs="Times New Roman"/>
        </w:rPr>
        <w:t>Shown Flexibility,QuickLearner,proactive attitude and amazing Team player</w:t>
      </w:r>
      <w:r w:rsidR="00CF0CEC">
        <w:rPr>
          <w:rFonts w:ascii="Times New Roman" w:hAnsi="Times New Roman" w:cs="Times New Roman"/>
        </w:rPr>
        <w:t>.</w:t>
      </w:r>
    </w:p>
    <w:p w:rsidR="00F402E2" w:rsidRDefault="00F402E2" w:rsidP="002745D8">
      <w:pPr>
        <w:pStyle w:val="ListParagraph"/>
        <w:numPr>
          <w:ilvl w:val="0"/>
          <w:numId w:val="1"/>
        </w:numPr>
        <w:tabs>
          <w:tab w:val="left" w:pos="42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Actively </w:t>
      </w:r>
      <w:r w:rsidR="001879FE">
        <w:rPr>
          <w:rFonts w:ascii="Times New Roman" w:hAnsi="Times New Roman" w:cs="Times New Roman"/>
        </w:rPr>
        <w:t>participated</w:t>
      </w:r>
      <w:r w:rsidR="00B043E2">
        <w:rPr>
          <w:rFonts w:ascii="Times New Roman" w:hAnsi="Times New Roman" w:cs="Times New Roman"/>
        </w:rPr>
        <w:t xml:space="preserve">in </w:t>
      </w:r>
      <w:r w:rsidRPr="006648B2">
        <w:rPr>
          <w:rFonts w:ascii="Times New Roman" w:hAnsi="Times New Roman" w:cs="Times New Roman"/>
          <w:b/>
          <w:bCs/>
        </w:rPr>
        <w:t>firm level initiatives</w:t>
      </w:r>
      <w:r w:rsidR="00B043E2">
        <w:rPr>
          <w:rFonts w:ascii="Times New Roman" w:hAnsi="Times New Roman" w:cs="Times New Roman"/>
        </w:rPr>
        <w:t xml:space="preserve">and a </w:t>
      </w:r>
      <w:r w:rsidR="001879FE">
        <w:rPr>
          <w:rFonts w:ascii="Times New Roman" w:hAnsi="Times New Roman" w:cs="Times New Roman"/>
          <w:b/>
          <w:bCs/>
        </w:rPr>
        <w:t>member of QA recruitment</w:t>
      </w:r>
      <w:r w:rsidR="00B043E2" w:rsidRPr="006648B2">
        <w:rPr>
          <w:rFonts w:ascii="Times New Roman" w:hAnsi="Times New Roman" w:cs="Times New Roman"/>
          <w:b/>
          <w:bCs/>
        </w:rPr>
        <w:t xml:space="preserve"> panel</w:t>
      </w:r>
      <w:r w:rsidR="00B043E2">
        <w:rPr>
          <w:rFonts w:ascii="Times New Roman" w:hAnsi="Times New Roman" w:cs="Times New Roman"/>
        </w:rPr>
        <w:t>.</w:t>
      </w:r>
    </w:p>
    <w:p w:rsidR="00D24F0D" w:rsidRPr="00D27659" w:rsidRDefault="00D24F0D" w:rsidP="009502CE">
      <w:pPr>
        <w:widowControl w:val="0"/>
        <w:pBdr>
          <w:top w:val="single" w:sz="4" w:space="1" w:color="auto"/>
        </w:pBdr>
        <w:shd w:val="clear" w:color="auto" w:fill="D9D9D9"/>
        <w:tabs>
          <w:tab w:val="right" w:pos="9360"/>
        </w:tabs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Career Scan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</w:p>
    <w:p w:rsidR="007E1A66" w:rsidRDefault="00160072" w:rsidP="007E1A66">
      <w:pPr>
        <w:numPr>
          <w:ilvl w:val="0"/>
          <w:numId w:val="3"/>
        </w:numPr>
        <w:spacing w:after="40"/>
        <w:contextualSpacing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 xml:space="preserve">Worked </w:t>
      </w:r>
      <w:r w:rsidR="00D24F0D" w:rsidRPr="007C71B6">
        <w:rPr>
          <w:rFonts w:ascii="Times New Roman" w:eastAsia="Times New Roman" w:hAnsi="Times New Roman" w:cs="Times New Roman"/>
          <w:noProof/>
        </w:rPr>
        <w:t xml:space="preserve">as a </w:t>
      </w:r>
      <w:r w:rsidR="008A4981">
        <w:rPr>
          <w:rFonts w:ascii="Times New Roman" w:eastAsia="Times New Roman" w:hAnsi="Times New Roman" w:cs="Times New Roman"/>
          <w:noProof/>
        </w:rPr>
        <w:t>Systems</w:t>
      </w:r>
      <w:r w:rsidR="00D24F0D" w:rsidRPr="007C71B6">
        <w:rPr>
          <w:rFonts w:ascii="Times New Roman" w:eastAsia="Times New Roman" w:hAnsi="Times New Roman" w:cs="Times New Roman"/>
          <w:noProof/>
        </w:rPr>
        <w:t xml:space="preserve"> Engineer with </w:t>
      </w:r>
      <w:r w:rsidR="00D24F0D" w:rsidRPr="007E72D5">
        <w:rPr>
          <w:rFonts w:ascii="Times New Roman" w:eastAsia="Times New Roman" w:hAnsi="Times New Roman" w:cs="Times New Roman"/>
          <w:b/>
          <w:bCs/>
          <w:noProof/>
        </w:rPr>
        <w:t>Tata consultancy services Ltd</w:t>
      </w:r>
      <w:r w:rsidR="00D24F0D" w:rsidRPr="007C71B6">
        <w:rPr>
          <w:rFonts w:ascii="Times New Roman" w:eastAsia="Times New Roman" w:hAnsi="Times New Roman" w:cs="Times New Roman"/>
          <w:noProof/>
        </w:rPr>
        <w:t>, Hydera</w:t>
      </w:r>
      <w:r w:rsidR="009F4E5D">
        <w:rPr>
          <w:rFonts w:ascii="Times New Roman" w:eastAsia="Times New Roman" w:hAnsi="Times New Roman" w:cs="Times New Roman"/>
          <w:noProof/>
        </w:rPr>
        <w:t>bad  from Mar 2013 to Oct 2016.</w:t>
      </w:r>
    </w:p>
    <w:p w:rsidR="00160072" w:rsidRDefault="002274AA" w:rsidP="00160072">
      <w:pPr>
        <w:numPr>
          <w:ilvl w:val="0"/>
          <w:numId w:val="3"/>
        </w:numPr>
        <w:spacing w:after="40"/>
        <w:contextualSpacing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 xml:space="preserve">Currently </w:t>
      </w:r>
      <w:r w:rsidR="00160072">
        <w:rPr>
          <w:rFonts w:ascii="Times New Roman" w:eastAsia="Times New Roman" w:hAnsi="Times New Roman" w:cs="Times New Roman"/>
          <w:noProof/>
        </w:rPr>
        <w:t xml:space="preserve">Working as a </w:t>
      </w:r>
      <w:r w:rsidR="00754623">
        <w:rPr>
          <w:rFonts w:ascii="Times New Roman" w:eastAsia="Times New Roman" w:hAnsi="Times New Roman" w:cs="Times New Roman"/>
          <w:noProof/>
        </w:rPr>
        <w:t xml:space="preserve">Senior Analyst </w:t>
      </w:r>
      <w:r w:rsidR="00160072" w:rsidRPr="007C71B6">
        <w:rPr>
          <w:rFonts w:ascii="Times New Roman" w:eastAsia="Times New Roman" w:hAnsi="Times New Roman" w:cs="Times New Roman"/>
          <w:noProof/>
        </w:rPr>
        <w:t>with</w:t>
      </w:r>
      <w:r w:rsidR="00160072" w:rsidRPr="007E72D5">
        <w:rPr>
          <w:rFonts w:ascii="Times New Roman" w:eastAsia="Times New Roman" w:hAnsi="Times New Roman" w:cs="Times New Roman"/>
          <w:b/>
          <w:bCs/>
          <w:noProof/>
        </w:rPr>
        <w:t>Deloitte</w:t>
      </w:r>
      <w:r w:rsidR="00160072" w:rsidRPr="007C71B6">
        <w:rPr>
          <w:rFonts w:ascii="Times New Roman" w:eastAsia="Times New Roman" w:hAnsi="Times New Roman" w:cs="Times New Roman"/>
          <w:noProof/>
        </w:rPr>
        <w:t>, Hydera</w:t>
      </w:r>
      <w:r w:rsidR="007B4543">
        <w:rPr>
          <w:rFonts w:ascii="Times New Roman" w:eastAsia="Times New Roman" w:hAnsi="Times New Roman" w:cs="Times New Roman"/>
          <w:noProof/>
        </w:rPr>
        <w:t>bad  since  Oct 2015</w:t>
      </w:r>
      <w:r w:rsidR="00160072">
        <w:rPr>
          <w:rFonts w:ascii="Times New Roman" w:eastAsia="Times New Roman" w:hAnsi="Times New Roman" w:cs="Times New Roman"/>
          <w:noProof/>
        </w:rPr>
        <w:t xml:space="preserve"> till present.</w:t>
      </w:r>
    </w:p>
    <w:p w:rsidR="00160072" w:rsidRPr="007C71B6" w:rsidRDefault="00160072" w:rsidP="00160072">
      <w:pPr>
        <w:spacing w:after="40"/>
        <w:ind w:left="720"/>
        <w:contextualSpacing/>
        <w:jc w:val="both"/>
        <w:rPr>
          <w:rFonts w:ascii="Times New Roman" w:eastAsia="Times New Roman" w:hAnsi="Times New Roman" w:cs="Times New Roman"/>
          <w:noProof/>
        </w:rPr>
      </w:pPr>
    </w:p>
    <w:p w:rsidR="00D24F0D" w:rsidRPr="00D27659" w:rsidRDefault="00D24F0D" w:rsidP="007E1A66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Academics</w:t>
      </w:r>
    </w:p>
    <w:p w:rsidR="007E1A66" w:rsidRPr="007C71B6" w:rsidRDefault="00D24F0D" w:rsidP="007E1A66">
      <w:pPr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noProof/>
        </w:rPr>
      </w:pPr>
      <w:r w:rsidRPr="007C71B6">
        <w:rPr>
          <w:rFonts w:ascii="Times New Roman" w:eastAsia="Times New Roman" w:hAnsi="Times New Roman" w:cs="Times New Roman"/>
          <w:noProof/>
        </w:rPr>
        <w:t>B.Tech (Electronic</w:t>
      </w:r>
      <w:r w:rsidR="008B170D">
        <w:rPr>
          <w:rFonts w:ascii="Times New Roman" w:eastAsia="Times New Roman" w:hAnsi="Times New Roman" w:cs="Times New Roman"/>
          <w:noProof/>
        </w:rPr>
        <w:t xml:space="preserve">s and communication ) with 8.2 CGPA </w:t>
      </w:r>
      <w:r w:rsidRPr="007C71B6">
        <w:rPr>
          <w:rFonts w:ascii="Times New Roman" w:eastAsia="Times New Roman" w:hAnsi="Times New Roman" w:cs="Times New Roman"/>
          <w:noProof/>
        </w:rPr>
        <w:t xml:space="preserve"> from </w:t>
      </w:r>
      <w:r w:rsidR="008B170D">
        <w:rPr>
          <w:rFonts w:ascii="Times New Roman" w:eastAsia="Times New Roman" w:hAnsi="Times New Roman" w:cs="Times New Roman"/>
          <w:noProof/>
        </w:rPr>
        <w:t xml:space="preserve"> Trident Academy of Technology ,Bhubaneshwar </w:t>
      </w:r>
      <w:r w:rsidRPr="007C71B6">
        <w:rPr>
          <w:rFonts w:ascii="Times New Roman" w:eastAsia="Times New Roman" w:hAnsi="Times New Roman" w:cs="Times New Roman"/>
          <w:noProof/>
        </w:rPr>
        <w:t>affiliated to</w:t>
      </w:r>
      <w:r w:rsidR="008B170D">
        <w:rPr>
          <w:rFonts w:ascii="Times New Roman" w:eastAsia="Times New Roman" w:hAnsi="Times New Roman" w:cs="Times New Roman"/>
          <w:noProof/>
        </w:rPr>
        <w:t xml:space="preserve"> BPUT,Odisha</w:t>
      </w:r>
      <w:r w:rsidRPr="007C71B6">
        <w:rPr>
          <w:rFonts w:ascii="Times New Roman" w:eastAsia="Times New Roman" w:hAnsi="Times New Roman" w:cs="Times New Roman"/>
          <w:noProof/>
        </w:rPr>
        <w:t>.</w:t>
      </w:r>
    </w:p>
    <w:p w:rsidR="00D24F0D" w:rsidRPr="00D27659" w:rsidRDefault="00A2086B" w:rsidP="007E1A66">
      <w:pPr>
        <w:widowControl w:val="0"/>
        <w:pBdr>
          <w:top w:val="single" w:sz="4" w:space="1" w:color="auto"/>
        </w:pBdr>
        <w:shd w:val="clear" w:color="auto" w:fill="D9D9D9"/>
        <w:tabs>
          <w:tab w:val="right" w:pos="9360"/>
        </w:tabs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  <w:color w:val="000000"/>
        </w:rPr>
        <w:t xml:space="preserve">Technical </w:t>
      </w:r>
      <w:r w:rsidRPr="00D27659">
        <w:rPr>
          <w:rFonts w:ascii="Times New Roman" w:eastAsia="Times New Roman" w:hAnsi="Times New Roman" w:cs="Times New Roman"/>
          <w:b/>
          <w:noProof/>
        </w:rPr>
        <w:t xml:space="preserve">Skills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</w:p>
    <w:p w:rsidR="007E1A66" w:rsidRPr="00D27659" w:rsidRDefault="007E1A66" w:rsidP="007E1A66">
      <w:pPr>
        <w:pStyle w:val="ListParagraph"/>
        <w:tabs>
          <w:tab w:val="left" w:pos="4200"/>
        </w:tabs>
        <w:rPr>
          <w:rFonts w:ascii="Times New Roman" w:hAnsi="Times New Roman" w:cs="Times New Roman"/>
        </w:rPr>
      </w:pPr>
    </w:p>
    <w:p w:rsidR="00D24F0D" w:rsidRPr="00D27659" w:rsidRDefault="00A2086B" w:rsidP="00A2086B">
      <w:pPr>
        <w:pStyle w:val="ListParagraph"/>
        <w:numPr>
          <w:ilvl w:val="0"/>
          <w:numId w:val="4"/>
        </w:numPr>
        <w:tabs>
          <w:tab w:val="left" w:pos="4200"/>
        </w:tabs>
        <w:rPr>
          <w:rFonts w:ascii="Times New Roman" w:hAnsi="Times New Roman" w:cs="Times New Roman"/>
          <w:b/>
        </w:rPr>
      </w:pPr>
      <w:r w:rsidRPr="00D27659">
        <w:rPr>
          <w:rFonts w:ascii="Times New Roman" w:hAnsi="Times New Roman" w:cs="Times New Roman"/>
          <w:b/>
        </w:rPr>
        <w:t>Core Skills</w:t>
      </w:r>
    </w:p>
    <w:tbl>
      <w:tblPr>
        <w:tblStyle w:val="TableGrid"/>
        <w:tblW w:w="6538" w:type="dxa"/>
        <w:tblInd w:w="1458" w:type="dxa"/>
        <w:tblLook w:val="04A0"/>
      </w:tblPr>
      <w:tblGrid>
        <w:gridCol w:w="2684"/>
        <w:gridCol w:w="3854"/>
      </w:tblGrid>
      <w:tr w:rsidR="008851B2" w:rsidRPr="00D27659" w:rsidTr="00A86F71">
        <w:trPr>
          <w:trHeight w:val="335"/>
        </w:trPr>
        <w:tc>
          <w:tcPr>
            <w:tcW w:w="2684" w:type="dxa"/>
          </w:tcPr>
          <w:p w:rsidR="008851B2" w:rsidRPr="00EA7865" w:rsidRDefault="00FF1203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Programming/Scripting Languages</w:t>
            </w:r>
          </w:p>
        </w:tc>
        <w:tc>
          <w:tcPr>
            <w:tcW w:w="3854" w:type="dxa"/>
          </w:tcPr>
          <w:p w:rsidR="008851B2" w:rsidRPr="00D27659" w:rsidRDefault="00FF1203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Java,VBScript</w:t>
            </w:r>
            <w:r w:rsidR="00B87032">
              <w:rPr>
                <w:rFonts w:ascii="Times New Roman" w:hAnsi="Times New Roman" w:cs="Times New Roman"/>
              </w:rPr>
              <w:t>,Python,VBA</w:t>
            </w:r>
          </w:p>
        </w:tc>
      </w:tr>
      <w:tr w:rsidR="008851B2" w:rsidRPr="00D27659" w:rsidTr="00A86F71">
        <w:trPr>
          <w:trHeight w:val="305"/>
        </w:trPr>
        <w:tc>
          <w:tcPr>
            <w:tcW w:w="2684" w:type="dxa"/>
          </w:tcPr>
          <w:p w:rsidR="008851B2" w:rsidRPr="00D27659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>Domain</w:t>
            </w:r>
          </w:p>
        </w:tc>
        <w:tc>
          <w:tcPr>
            <w:tcW w:w="3854" w:type="dxa"/>
          </w:tcPr>
          <w:p w:rsidR="008851B2" w:rsidRPr="00D27659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Telecom,Finance,HR</w:t>
            </w:r>
          </w:p>
        </w:tc>
      </w:tr>
      <w:tr w:rsidR="008851B2" w:rsidRPr="00D27659" w:rsidTr="00A86F71">
        <w:trPr>
          <w:trHeight w:val="305"/>
        </w:trPr>
        <w:tc>
          <w:tcPr>
            <w:tcW w:w="2684" w:type="dxa"/>
          </w:tcPr>
          <w:p w:rsidR="008851B2" w:rsidRPr="00EA7865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 xml:space="preserve">Automation Tools              </w:t>
            </w:r>
          </w:p>
        </w:tc>
        <w:tc>
          <w:tcPr>
            <w:tcW w:w="3854" w:type="dxa"/>
          </w:tcPr>
          <w:p w:rsidR="008851B2" w:rsidRPr="00D27659" w:rsidRDefault="00A33D56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Selenium,ServiceNow ATF</w:t>
            </w:r>
            <w:r w:rsidR="00B87032">
              <w:rPr>
                <w:rFonts w:ascii="Times New Roman" w:hAnsi="Times New Roman" w:cs="Times New Roman"/>
              </w:rPr>
              <w:t>, UFT</w:t>
            </w:r>
          </w:p>
        </w:tc>
      </w:tr>
      <w:tr w:rsidR="008851B2" w:rsidRPr="00D27659" w:rsidTr="00A86F71">
        <w:trPr>
          <w:trHeight w:val="335"/>
        </w:trPr>
        <w:tc>
          <w:tcPr>
            <w:tcW w:w="2684" w:type="dxa"/>
          </w:tcPr>
          <w:p w:rsidR="008851B2" w:rsidRPr="00EA7865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>Database</w:t>
            </w:r>
            <w:r w:rsidRPr="00EA7865">
              <w:rPr>
                <w:rFonts w:ascii="Times New Roman" w:hAnsi="Times New Roman"/>
                <w:b/>
                <w:bCs/>
              </w:rPr>
              <w:t>s</w:t>
            </w:r>
          </w:p>
        </w:tc>
        <w:tc>
          <w:tcPr>
            <w:tcW w:w="3854" w:type="dxa"/>
          </w:tcPr>
          <w:p w:rsidR="008851B2" w:rsidRPr="00D27659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  <w:r w:rsidRPr="00D27659">
              <w:rPr>
                <w:rFonts w:ascii="Times New Roman" w:hAnsi="Times New Roman" w:cs="Times New Roman"/>
              </w:rPr>
              <w:t xml:space="preserve">SQL </w:t>
            </w:r>
            <w:r w:rsidRPr="00D27659">
              <w:rPr>
                <w:rFonts w:ascii="Times New Roman" w:hAnsi="Times New Roman"/>
              </w:rPr>
              <w:t>Server</w:t>
            </w:r>
            <w:r>
              <w:rPr>
                <w:rFonts w:ascii="Times New Roman" w:hAnsi="Times New Roman"/>
              </w:rPr>
              <w:t>, Toad</w:t>
            </w:r>
            <w:r w:rsidR="005A56FF">
              <w:rPr>
                <w:rFonts w:ascii="Times New Roman" w:hAnsi="Times New Roman"/>
              </w:rPr>
              <w:t>,SAP HANA</w:t>
            </w:r>
          </w:p>
        </w:tc>
      </w:tr>
      <w:tr w:rsidR="008851B2" w:rsidRPr="00D27659" w:rsidTr="00A86F71">
        <w:trPr>
          <w:trHeight w:val="335"/>
        </w:trPr>
        <w:tc>
          <w:tcPr>
            <w:tcW w:w="2684" w:type="dxa"/>
          </w:tcPr>
          <w:p w:rsidR="008851B2" w:rsidRPr="00EA7865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>ERP’s</w:t>
            </w:r>
          </w:p>
        </w:tc>
        <w:tc>
          <w:tcPr>
            <w:tcW w:w="3854" w:type="dxa"/>
          </w:tcPr>
          <w:p w:rsidR="008851B2" w:rsidRPr="00EA7865" w:rsidRDefault="008851B2" w:rsidP="00A86F71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</w:rPr>
            </w:pPr>
            <w:r w:rsidRPr="00EA7865">
              <w:rPr>
                <w:rFonts w:ascii="Times New Roman" w:hAnsi="Times New Roman" w:cs="Times New Roman"/>
              </w:rPr>
              <w:t>Sieb</w:t>
            </w:r>
            <w:r w:rsidR="00FF1203">
              <w:rPr>
                <w:rFonts w:ascii="Times New Roman" w:hAnsi="Times New Roman" w:cs="Times New Roman"/>
              </w:rPr>
              <w:t>elCRM,ServiceNow,Peoplesoft ,Fiori</w:t>
            </w:r>
            <w:r w:rsidR="00F06C5B">
              <w:rPr>
                <w:rFonts w:ascii="Times New Roman" w:hAnsi="Times New Roman" w:cs="Times New Roman"/>
              </w:rPr>
              <w:t>,Cognos,Tableau,OpenSource</w:t>
            </w:r>
            <w:bookmarkStart w:id="0" w:name="_GoBack"/>
            <w:bookmarkEnd w:id="0"/>
          </w:p>
        </w:tc>
      </w:tr>
      <w:tr w:rsidR="008851B2" w:rsidRPr="00D27659" w:rsidTr="00A33D56">
        <w:trPr>
          <w:trHeight w:val="773"/>
        </w:trPr>
        <w:tc>
          <w:tcPr>
            <w:tcW w:w="2684" w:type="dxa"/>
          </w:tcPr>
          <w:p w:rsidR="008851B2" w:rsidRPr="00EA7865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bCs/>
              </w:rPr>
            </w:pPr>
            <w:r w:rsidRPr="00EA7865">
              <w:rPr>
                <w:rFonts w:ascii="Times New Roman" w:hAnsi="Times New Roman" w:cs="Times New Roman"/>
                <w:b/>
                <w:bCs/>
              </w:rPr>
              <w:t xml:space="preserve">Tools    </w:t>
            </w:r>
          </w:p>
        </w:tc>
        <w:tc>
          <w:tcPr>
            <w:tcW w:w="3854" w:type="dxa"/>
          </w:tcPr>
          <w:p w:rsidR="008851B2" w:rsidRPr="00EA7865" w:rsidRDefault="00B87032" w:rsidP="00A86F71">
            <w:pPr>
              <w:autoSpaceDE w:val="0"/>
              <w:autoSpaceDN w:val="0"/>
              <w:adjustRightInd w:val="0"/>
              <w:spacing w:before="20"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Jenkins,Azure,</w:t>
            </w:r>
            <w:r w:rsidR="008851B2" w:rsidRPr="00EA7865">
              <w:rPr>
                <w:rFonts w:ascii="Times New Roman" w:hAnsi="Times New Roman" w:cs="Times New Roman"/>
              </w:rPr>
              <w:t>HP</w:t>
            </w:r>
            <w:r w:rsidR="00E8598E">
              <w:rPr>
                <w:rFonts w:ascii="Times New Roman" w:hAnsi="Times New Roman" w:cs="Times New Roman"/>
              </w:rPr>
              <w:t xml:space="preserve"> ALM</w:t>
            </w:r>
            <w:r w:rsidR="008851B2" w:rsidRPr="00EA7865">
              <w:rPr>
                <w:rFonts w:ascii="Times New Roman" w:hAnsi="Times New Roman" w:cs="Times New Roman"/>
              </w:rPr>
              <w:t xml:space="preserve">, </w:t>
            </w:r>
            <w:r w:rsidR="00E8598E">
              <w:rPr>
                <w:rFonts w:ascii="Times New Roman" w:hAnsi="Times New Roman" w:cs="Times New Roman"/>
              </w:rPr>
              <w:t>TFS</w:t>
            </w:r>
            <w:r w:rsidR="008851B2" w:rsidRPr="00EA7865">
              <w:rPr>
                <w:rFonts w:ascii="Times New Roman" w:hAnsi="Times New Roman" w:cs="Times New Roman"/>
              </w:rPr>
              <w:t>,Microsoft Test Manager</w:t>
            </w:r>
          </w:p>
          <w:p w:rsidR="008851B2" w:rsidRPr="00D27659" w:rsidRDefault="008851B2" w:rsidP="00A86F71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</w:p>
        </w:tc>
      </w:tr>
    </w:tbl>
    <w:p w:rsidR="007A77A9" w:rsidRPr="007A77A9" w:rsidRDefault="007A77A9" w:rsidP="007A77A9">
      <w:pPr>
        <w:pStyle w:val="ListParagraph"/>
        <w:tabs>
          <w:tab w:val="left" w:pos="4200"/>
        </w:tabs>
        <w:rPr>
          <w:rFonts w:ascii="Times New Roman" w:hAnsi="Times New Roman" w:cs="Times New Roman"/>
          <w:b/>
        </w:rPr>
      </w:pPr>
    </w:p>
    <w:p w:rsidR="007A77A9" w:rsidRDefault="007A77A9" w:rsidP="007A77A9">
      <w:pPr>
        <w:tabs>
          <w:tab w:val="left" w:pos="4200"/>
        </w:tabs>
        <w:ind w:left="360"/>
        <w:rPr>
          <w:rFonts w:ascii="Times New Roman" w:hAnsi="Times New Roman" w:cs="Times New Roman"/>
          <w:b/>
        </w:rPr>
      </w:pPr>
    </w:p>
    <w:p w:rsidR="00F541A9" w:rsidRDefault="00F541A9" w:rsidP="007A77A9">
      <w:pPr>
        <w:tabs>
          <w:tab w:val="left" w:pos="4200"/>
        </w:tabs>
        <w:ind w:left="360"/>
        <w:rPr>
          <w:rFonts w:ascii="Times New Roman" w:hAnsi="Times New Roman" w:cs="Times New Roman"/>
          <w:b/>
        </w:rPr>
      </w:pPr>
    </w:p>
    <w:p w:rsidR="00F541A9" w:rsidRPr="007A77A9" w:rsidRDefault="00F541A9" w:rsidP="007A77A9">
      <w:pPr>
        <w:tabs>
          <w:tab w:val="left" w:pos="4200"/>
        </w:tabs>
        <w:ind w:left="360"/>
        <w:rPr>
          <w:rFonts w:ascii="Times New Roman" w:hAnsi="Times New Roman" w:cs="Times New Roman"/>
          <w:b/>
        </w:rPr>
      </w:pPr>
    </w:p>
    <w:p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40" w:line="240" w:lineRule="auto"/>
        <w:textAlignment w:val="baseline"/>
        <w:rPr>
          <w:rFonts w:ascii="Times New Roman" w:eastAsia="Times New Roman" w:hAnsi="Times New Roman" w:cs="Times New Roman"/>
          <w:noProof/>
        </w:rPr>
      </w:pPr>
    </w:p>
    <w:p w:rsidR="00D10F7B" w:rsidRDefault="00D10F7B" w:rsidP="007E1A66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:rsidR="00772D1B" w:rsidRPr="00D27659" w:rsidRDefault="00772D1B" w:rsidP="007E1A66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Projects Profile</w:t>
      </w:r>
    </w:p>
    <w:p w:rsidR="00EB07E4" w:rsidRPr="00032DF0" w:rsidRDefault="00EB07E4" w:rsidP="00EB07E4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Project#</w:t>
      </w:r>
      <w:r w:rsidR="00E15155">
        <w:rPr>
          <w:rFonts w:ascii="Times New Roman" w:eastAsia="Times New Roman" w:hAnsi="Times New Roman" w:cs="Times New Roman"/>
          <w:b/>
          <w:noProof/>
        </w:rPr>
        <w:t>1</w:t>
      </w:r>
      <w:r w:rsidRPr="00032DF0">
        <w:rPr>
          <w:rFonts w:ascii="Times New Roman" w:eastAsia="Times New Roman" w:hAnsi="Times New Roman" w:cs="Times New Roman"/>
          <w:noProof/>
        </w:rPr>
        <w:t>:</w:t>
      </w:r>
    </w:p>
    <w:p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Title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Pr="00D27659">
        <w:rPr>
          <w:rFonts w:ascii="Times New Roman" w:eastAsia="Times New Roman" w:hAnsi="Times New Roman" w:cs="Times New Roman"/>
          <w:b/>
          <w:noProof/>
        </w:rPr>
        <w:tab/>
        <w:t xml:space="preserve">:  </w:t>
      </w:r>
      <w:r>
        <w:rPr>
          <w:rFonts w:ascii="Times New Roman" w:eastAsia="Times New Roman" w:hAnsi="Times New Roman" w:cs="Times New Roman"/>
          <w:noProof/>
        </w:rPr>
        <w:t>ServiceNow</w:t>
      </w:r>
    </w:p>
    <w:p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 xml:space="preserve">Role      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</w:t>
      </w:r>
      <w:r w:rsidR="00F06C5B">
        <w:rPr>
          <w:rFonts w:ascii="Times New Roman" w:eastAsia="Times New Roman" w:hAnsi="Times New Roman" w:cs="Times New Roman"/>
          <w:noProof/>
        </w:rPr>
        <w:t>QA Lead -</w:t>
      </w:r>
      <w:r>
        <w:rPr>
          <w:rFonts w:ascii="Times New Roman" w:eastAsia="Times New Roman" w:hAnsi="Times New Roman" w:cs="Times New Roman"/>
          <w:noProof/>
        </w:rPr>
        <w:t>Automation Test Engineer</w:t>
      </w:r>
    </w:p>
    <w:p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Duration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</w:t>
      </w:r>
      <w:r w:rsidR="0062119E">
        <w:rPr>
          <w:rFonts w:ascii="Times New Roman" w:eastAsia="Times New Roman" w:hAnsi="Times New Roman" w:cs="Times New Roman"/>
          <w:noProof/>
        </w:rPr>
        <w:t>May 2017</w:t>
      </w:r>
      <w:r>
        <w:rPr>
          <w:rFonts w:ascii="Times New Roman" w:eastAsia="Times New Roman" w:hAnsi="Times New Roman" w:cs="Times New Roman"/>
          <w:noProof/>
        </w:rPr>
        <w:t xml:space="preserve"> to till date</w:t>
      </w:r>
    </w:p>
    <w:p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Team size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>:12</w:t>
      </w:r>
    </w:p>
    <w:p w:rsidR="00EB07E4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Tools Used</w:t>
      </w:r>
      <w:r>
        <w:rPr>
          <w:rFonts w:ascii="Times New Roman" w:eastAsia="Times New Roman" w:hAnsi="Times New Roman" w:cs="Times New Roman"/>
          <w:noProof/>
        </w:rPr>
        <w:t>:      :Selenium,ServiceNowATF,TFS</w:t>
      </w:r>
    </w:p>
    <w:p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EB07E4" w:rsidRPr="00D27659" w:rsidRDefault="00EB07E4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Description</w:t>
      </w:r>
      <w:r w:rsidRPr="00D27659">
        <w:rPr>
          <w:rFonts w:ascii="Times New Roman" w:eastAsia="Times New Roman" w:hAnsi="Times New Roman" w:cs="Times New Roman"/>
          <w:noProof/>
        </w:rPr>
        <w:t>:</w:t>
      </w:r>
    </w:p>
    <w:p w:rsidR="00B96864" w:rsidRDefault="00315318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315318">
        <w:rPr>
          <w:rFonts w:ascii="Times New Roman" w:eastAsia="Times New Roman" w:hAnsi="Times New Roman" w:cs="Times New Roman"/>
          <w:noProof/>
        </w:rPr>
        <w:t xml:space="preserve">ServiceNow delivers digital workflows that create great experiences and unlock productivity for </w:t>
      </w:r>
      <w:r w:rsidR="00B96864">
        <w:rPr>
          <w:rFonts w:ascii="Times New Roman" w:eastAsia="Times New Roman" w:hAnsi="Times New Roman" w:cs="Times New Roman"/>
          <w:noProof/>
        </w:rPr>
        <w:t>employees and the enterprise. It simplifies</w:t>
      </w:r>
      <w:r w:rsidRPr="00315318">
        <w:rPr>
          <w:rFonts w:ascii="Times New Roman" w:eastAsia="Times New Roman" w:hAnsi="Times New Roman" w:cs="Times New Roman"/>
          <w:noProof/>
        </w:rPr>
        <w:t xml:space="preserve"> the complexity of work on a single, enterprise cloud platform. The Now Platform: The intelligent and intuitive cloud platfo</w:t>
      </w:r>
      <w:r>
        <w:rPr>
          <w:rFonts w:ascii="Times New Roman" w:eastAsia="Times New Roman" w:hAnsi="Times New Roman" w:cs="Times New Roman"/>
          <w:noProof/>
        </w:rPr>
        <w:t>rm for world</w:t>
      </w:r>
      <w:r w:rsidRPr="00315318">
        <w:rPr>
          <w:rFonts w:ascii="Times New Roman" w:eastAsia="Times New Roman" w:hAnsi="Times New Roman" w:cs="Times New Roman"/>
          <w:noProof/>
        </w:rPr>
        <w:t xml:space="preserve">. </w:t>
      </w:r>
    </w:p>
    <w:p w:rsidR="00EB07E4" w:rsidRDefault="00ED34B5" w:rsidP="00EB07E4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Responsibilities</w:t>
      </w:r>
      <w:r w:rsidR="00EB07E4" w:rsidRPr="00D27659">
        <w:rPr>
          <w:rFonts w:ascii="Times New Roman" w:eastAsia="Times New Roman" w:hAnsi="Times New Roman" w:cs="Times New Roman"/>
          <w:b/>
          <w:noProof/>
        </w:rPr>
        <w:t>:</w:t>
      </w:r>
    </w:p>
    <w:p w:rsidR="00EB07E4" w:rsidRPr="00657813" w:rsidRDefault="00EB07E4" w:rsidP="00EB07E4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lang w:val="en-GB"/>
        </w:rPr>
      </w:pPr>
      <w:r w:rsidRPr="00657813">
        <w:rPr>
          <w:rFonts w:ascii="Times New Roman" w:eastAsia="Times New Roman" w:hAnsi="Times New Roman" w:cs="Times New Roman"/>
          <w:lang w:val="en-GB"/>
        </w:rPr>
        <w:t>Involved in</w:t>
      </w:r>
      <w:r w:rsidR="00315318" w:rsidRPr="00657813">
        <w:rPr>
          <w:rFonts w:ascii="Times New Roman" w:eastAsia="Times New Roman" w:hAnsi="Times New Roman" w:cs="Times New Roman"/>
          <w:lang w:val="en-GB"/>
        </w:rPr>
        <w:t>automating,regression suite using Selenium,</w:t>
      </w:r>
      <w:r w:rsidR="004D7364">
        <w:rPr>
          <w:rFonts w:ascii="Times New Roman" w:eastAsia="Times New Roman" w:hAnsi="Times New Roman" w:cs="Times New Roman"/>
          <w:lang w:val="en-GB"/>
        </w:rPr>
        <w:t>ServiceNow ATF.</w:t>
      </w:r>
    </w:p>
    <w:p w:rsidR="00EB07E4" w:rsidRPr="00657813" w:rsidRDefault="00315318" w:rsidP="00EB07E4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lang w:val="en-GB"/>
        </w:rPr>
      </w:pPr>
      <w:r w:rsidRPr="00657813">
        <w:rPr>
          <w:rFonts w:ascii="Times New Roman" w:eastAsia="Times New Roman" w:hAnsi="Times New Roman" w:cs="Times New Roman"/>
          <w:lang w:val="en-GB"/>
        </w:rPr>
        <w:t>AutomatedIncident,</w:t>
      </w:r>
      <w:r w:rsidR="00CE7119">
        <w:rPr>
          <w:rFonts w:ascii="Times New Roman" w:eastAsia="Times New Roman" w:hAnsi="Times New Roman" w:cs="Times New Roman"/>
          <w:lang w:val="en-GB"/>
        </w:rPr>
        <w:t>ServiceCatalog,ChangeManagement,</w:t>
      </w:r>
      <w:r w:rsidRPr="00657813">
        <w:rPr>
          <w:rFonts w:ascii="Times New Roman" w:eastAsia="Times New Roman" w:hAnsi="Times New Roman" w:cs="Times New Roman"/>
          <w:lang w:val="en-GB"/>
        </w:rPr>
        <w:t>Knowledge,Problem,ServicePortal modules by making use of ServiceNow ATF</w:t>
      </w:r>
      <w:r w:rsidR="00813BFB">
        <w:rPr>
          <w:rFonts w:ascii="Times New Roman" w:eastAsia="Times New Roman" w:hAnsi="Times New Roman" w:cs="Times New Roman"/>
          <w:lang w:val="en-GB"/>
        </w:rPr>
        <w:t xml:space="preserve"> framework</w:t>
      </w:r>
      <w:r w:rsidRPr="00657813">
        <w:rPr>
          <w:rFonts w:ascii="Times New Roman" w:eastAsia="Times New Roman" w:hAnsi="Times New Roman" w:cs="Times New Roman"/>
          <w:lang w:val="en-GB"/>
        </w:rPr>
        <w:t xml:space="preserve"> .</w:t>
      </w:r>
    </w:p>
    <w:p w:rsidR="00EB07E4" w:rsidRDefault="00ED34B5" w:rsidP="00EB07E4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Framework setup.</w:t>
      </w:r>
    </w:p>
    <w:p w:rsidR="00ED34B5" w:rsidRPr="00657813" w:rsidRDefault="00ED34B5" w:rsidP="00EB07E4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>Delivery Manager for all QA deliverables  across all member firms.</w:t>
      </w:r>
    </w:p>
    <w:p w:rsidR="005C7B14" w:rsidRPr="00657813" w:rsidRDefault="005C7B14" w:rsidP="005C7B1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lang w:val="en-GB"/>
        </w:rPr>
      </w:pPr>
    </w:p>
    <w:p w:rsidR="000D2ADE" w:rsidRPr="00032DF0" w:rsidRDefault="000D2ADE" w:rsidP="000D2ADE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Project#</w:t>
      </w:r>
      <w:r w:rsidR="00F06C5B">
        <w:rPr>
          <w:rFonts w:ascii="Times New Roman" w:eastAsia="Times New Roman" w:hAnsi="Times New Roman" w:cs="Times New Roman"/>
          <w:b/>
          <w:noProof/>
        </w:rPr>
        <w:t>2</w:t>
      </w:r>
      <w:r w:rsidRPr="00032DF0">
        <w:rPr>
          <w:rFonts w:ascii="Times New Roman" w:eastAsia="Times New Roman" w:hAnsi="Times New Roman" w:cs="Times New Roman"/>
          <w:noProof/>
        </w:rPr>
        <w:t>: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Title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Pr="00D27659">
        <w:rPr>
          <w:rFonts w:ascii="Times New Roman" w:eastAsia="Times New Roman" w:hAnsi="Times New Roman" w:cs="Times New Roman"/>
          <w:b/>
          <w:noProof/>
        </w:rPr>
        <w:tab/>
        <w:t xml:space="preserve">:  </w:t>
      </w:r>
      <w:r>
        <w:rPr>
          <w:rFonts w:ascii="Times New Roman" w:eastAsia="Times New Roman" w:hAnsi="Times New Roman" w:cs="Times New Roman"/>
          <w:noProof/>
        </w:rPr>
        <w:t>Siebel CRM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 xml:space="preserve">Role      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>:  QALead-Automation Engineer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Duration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</w:t>
      </w:r>
      <w:r w:rsidR="00B5105C">
        <w:rPr>
          <w:rFonts w:ascii="Times New Roman" w:eastAsia="Times New Roman" w:hAnsi="Times New Roman" w:cs="Times New Roman"/>
          <w:noProof/>
        </w:rPr>
        <w:t>April 2016 to May2017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Team size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>:</w:t>
      </w:r>
      <w:r w:rsidR="00762146">
        <w:rPr>
          <w:rFonts w:ascii="Times New Roman" w:eastAsia="Times New Roman" w:hAnsi="Times New Roman" w:cs="Times New Roman"/>
          <w:noProof/>
        </w:rPr>
        <w:t xml:space="preserve"> 7</w:t>
      </w:r>
    </w:p>
    <w:p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Tools Used</w:t>
      </w:r>
      <w:r>
        <w:rPr>
          <w:rFonts w:ascii="Times New Roman" w:eastAsia="Times New Roman" w:hAnsi="Times New Roman" w:cs="Times New Roman"/>
          <w:noProof/>
        </w:rPr>
        <w:t xml:space="preserve">:      :MS </w:t>
      </w:r>
      <w:r w:rsidRPr="00D27659">
        <w:rPr>
          <w:rFonts w:ascii="Times New Roman" w:eastAsia="Times New Roman" w:hAnsi="Times New Roman" w:cs="Times New Roman"/>
          <w:noProof/>
        </w:rPr>
        <w:t>SQL Server</w:t>
      </w:r>
      <w:r>
        <w:rPr>
          <w:rFonts w:ascii="Times New Roman" w:eastAsia="Times New Roman" w:hAnsi="Times New Roman" w:cs="Times New Roman"/>
          <w:noProof/>
        </w:rPr>
        <w:t>,TFS,</w:t>
      </w:r>
      <w:r w:rsidR="00ED34B5">
        <w:rPr>
          <w:rFonts w:ascii="Times New Roman" w:eastAsia="Times New Roman" w:hAnsi="Times New Roman" w:cs="Times New Roman"/>
          <w:noProof/>
        </w:rPr>
        <w:t>Selenium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Description</w:t>
      </w:r>
      <w:r w:rsidRPr="00D27659">
        <w:rPr>
          <w:rFonts w:ascii="Times New Roman" w:eastAsia="Times New Roman" w:hAnsi="Times New Roman" w:cs="Times New Roman"/>
          <w:noProof/>
        </w:rPr>
        <w:t>:</w:t>
      </w:r>
    </w:p>
    <w:p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F035DD">
        <w:rPr>
          <w:rFonts w:ascii="Times New Roman" w:eastAsia="Times New Roman" w:hAnsi="Times New Roman" w:cs="Times New Roman"/>
          <w:noProof/>
        </w:rPr>
        <w:t>Oracle's PeopleSoft Human Capital Management enables you to architect a global foundation for HR data and improved business processes. PeopleSoft Human Capital Management delivers a robust set of best-in-class human resources functionality that enables you to increase productivity, accelerate business performance, and lower your cost of ownership.</w:t>
      </w:r>
    </w:p>
    <w:p w:rsidR="000D2ADE" w:rsidRPr="00F035DD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0D2ADE" w:rsidRDefault="00ED34B5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Responsibilities</w:t>
      </w:r>
      <w:r w:rsidR="000D2ADE" w:rsidRPr="00D27659">
        <w:rPr>
          <w:rFonts w:ascii="Times New Roman" w:eastAsia="Times New Roman" w:hAnsi="Times New Roman" w:cs="Times New Roman"/>
          <w:b/>
          <w:noProof/>
        </w:rPr>
        <w:t>:</w:t>
      </w:r>
    </w:p>
    <w:p w:rsidR="000D2ADE" w:rsidRPr="006233F8" w:rsidRDefault="000D2ADE" w:rsidP="000D2ADE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Involved in Requirement Gathering, Understanding and reviewing the Functional Requirement.</w:t>
      </w:r>
    </w:p>
    <w:p w:rsidR="000D2ADE" w:rsidRPr="00D27659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 xml:space="preserve">Preparation of </w:t>
      </w:r>
      <w:r w:rsidRPr="00531970">
        <w:rPr>
          <w:rFonts w:ascii="Times New Roman" w:hAnsi="Times New Roman" w:cs="Times New Roman"/>
        </w:rPr>
        <w:t>Test Plan</w:t>
      </w:r>
      <w:r>
        <w:rPr>
          <w:rFonts w:ascii="Times New Roman" w:hAnsi="Times New Roman" w:cs="Times New Roman"/>
        </w:rPr>
        <w:t xml:space="preserve">,Test script/Test Casesand Effort Estimation </w:t>
      </w:r>
      <w:r w:rsidRPr="00D27659">
        <w:rPr>
          <w:rFonts w:ascii="Times New Roman" w:eastAsia="Times New Roman" w:hAnsi="Times New Roman" w:cs="Times New Roman"/>
          <w:noProof/>
        </w:rPr>
        <w:t>as per the requirements.</w:t>
      </w:r>
    </w:p>
    <w:p w:rsidR="000D2ADE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 xml:space="preserve">Automated regression suite using </w:t>
      </w:r>
      <w:r w:rsidR="00ED34B5">
        <w:rPr>
          <w:rFonts w:ascii="Times New Roman" w:eastAsia="Times New Roman" w:hAnsi="Times New Roman" w:cs="Times New Roman"/>
          <w:noProof/>
        </w:rPr>
        <w:t>Selenium</w:t>
      </w:r>
      <w:r>
        <w:rPr>
          <w:rFonts w:ascii="Times New Roman" w:eastAsia="Times New Roman" w:hAnsi="Times New Roman" w:cs="Times New Roman"/>
          <w:noProof/>
        </w:rPr>
        <w:t>.</w:t>
      </w:r>
    </w:p>
    <w:p w:rsidR="00ED34B5" w:rsidRPr="009765E1" w:rsidRDefault="00ED34B5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lastRenderedPageBreak/>
        <w:t>Automation framework setup.</w:t>
      </w:r>
    </w:p>
    <w:p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0D2ADE" w:rsidRPr="00032DF0" w:rsidRDefault="000D2ADE" w:rsidP="000D2ADE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Project#</w:t>
      </w:r>
      <w:r w:rsidR="00A30364">
        <w:rPr>
          <w:rFonts w:ascii="Times New Roman" w:eastAsia="Times New Roman" w:hAnsi="Times New Roman" w:cs="Times New Roman"/>
          <w:b/>
          <w:noProof/>
        </w:rPr>
        <w:t>3</w:t>
      </w:r>
      <w:r w:rsidRPr="00032DF0">
        <w:rPr>
          <w:rFonts w:ascii="Times New Roman" w:eastAsia="Times New Roman" w:hAnsi="Times New Roman" w:cs="Times New Roman"/>
          <w:noProof/>
        </w:rPr>
        <w:t>: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Title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Pr="00D27659">
        <w:rPr>
          <w:rFonts w:ascii="Times New Roman" w:eastAsia="Times New Roman" w:hAnsi="Times New Roman" w:cs="Times New Roman"/>
          <w:b/>
          <w:noProof/>
        </w:rPr>
        <w:tab/>
        <w:t xml:space="preserve">:  </w:t>
      </w:r>
      <w:r>
        <w:rPr>
          <w:rFonts w:ascii="Times New Roman" w:eastAsia="Times New Roman" w:hAnsi="Times New Roman" w:cs="Times New Roman"/>
          <w:noProof/>
        </w:rPr>
        <w:t>Aderant(Time and Billing)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 xml:space="preserve">Role      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</w:t>
      </w:r>
      <w:r>
        <w:rPr>
          <w:rFonts w:ascii="Times New Roman" w:eastAsia="Times New Roman" w:hAnsi="Times New Roman" w:cs="Times New Roman"/>
        </w:rPr>
        <w:t>Test Engineer</w:t>
      </w:r>
      <w:r>
        <w:rPr>
          <w:rFonts w:ascii="Times New Roman" w:eastAsia="Times New Roman" w:hAnsi="Times New Roman" w:cs="Times New Roman"/>
          <w:noProof/>
        </w:rPr>
        <w:t xml:space="preserve"> -Automation Engineer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Duration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>
        <w:rPr>
          <w:rFonts w:ascii="Times New Roman" w:eastAsia="Times New Roman" w:hAnsi="Times New Roman" w:cs="Times New Roman"/>
          <w:noProof/>
        </w:rPr>
        <w:t xml:space="preserve">:  Oct 2015 to </w:t>
      </w:r>
      <w:r w:rsidR="00B5105C">
        <w:rPr>
          <w:rFonts w:ascii="Times New Roman" w:eastAsia="Times New Roman" w:hAnsi="Times New Roman" w:cs="Times New Roman"/>
          <w:noProof/>
        </w:rPr>
        <w:t xml:space="preserve">Mar </w:t>
      </w:r>
      <w:r>
        <w:rPr>
          <w:rFonts w:ascii="Times New Roman" w:eastAsia="Times New Roman" w:hAnsi="Times New Roman" w:cs="Times New Roman"/>
          <w:noProof/>
        </w:rPr>
        <w:t>2016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Team size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="003C6168">
        <w:rPr>
          <w:rFonts w:ascii="Times New Roman" w:eastAsia="Times New Roman" w:hAnsi="Times New Roman" w:cs="Times New Roman"/>
          <w:noProof/>
        </w:rPr>
        <w:t>:2</w:t>
      </w:r>
    </w:p>
    <w:p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Tools Used</w:t>
      </w:r>
      <w:r>
        <w:rPr>
          <w:rFonts w:ascii="Times New Roman" w:eastAsia="Times New Roman" w:hAnsi="Times New Roman" w:cs="Times New Roman"/>
          <w:noProof/>
        </w:rPr>
        <w:t xml:space="preserve">:      :MS </w:t>
      </w:r>
      <w:r w:rsidRPr="00D27659">
        <w:rPr>
          <w:rFonts w:ascii="Times New Roman" w:eastAsia="Times New Roman" w:hAnsi="Times New Roman" w:cs="Times New Roman"/>
          <w:noProof/>
        </w:rPr>
        <w:t>SQL Server</w:t>
      </w:r>
      <w:r>
        <w:rPr>
          <w:rFonts w:ascii="Times New Roman" w:eastAsia="Times New Roman" w:hAnsi="Times New Roman" w:cs="Times New Roman"/>
          <w:noProof/>
        </w:rPr>
        <w:t xml:space="preserve">,TFS, </w:t>
      </w:r>
      <w:r w:rsidR="00F06C5B">
        <w:rPr>
          <w:rFonts w:ascii="Times New Roman" w:eastAsia="Times New Roman" w:hAnsi="Times New Roman" w:cs="Times New Roman"/>
          <w:noProof/>
        </w:rPr>
        <w:t>Selenium</w:t>
      </w: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0D2ADE" w:rsidRPr="00D27659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Description</w:t>
      </w:r>
      <w:r w:rsidRPr="00D27659">
        <w:rPr>
          <w:rFonts w:ascii="Times New Roman" w:eastAsia="Times New Roman" w:hAnsi="Times New Roman" w:cs="Times New Roman"/>
          <w:noProof/>
        </w:rPr>
        <w:t>:</w:t>
      </w:r>
    </w:p>
    <w:p w:rsidR="000D2ADE" w:rsidRPr="00F541A9" w:rsidRDefault="000D2ADE" w:rsidP="000D2ADE">
      <w:pPr>
        <w:spacing w:after="0"/>
        <w:rPr>
          <w:rFonts w:ascii="Times New Roman" w:eastAsia="Times New Roman" w:hAnsi="Times New Roman" w:cs="Times New Roman"/>
          <w:lang w:val="en-GB"/>
        </w:rPr>
      </w:pPr>
      <w:r w:rsidRPr="00F541A9">
        <w:rPr>
          <w:rFonts w:ascii="Times New Roman" w:eastAsia="Times New Roman" w:hAnsi="Times New Roman" w:cs="Times New Roman"/>
          <w:lang w:val="en-GB"/>
        </w:rPr>
        <w:t>Aderant Expert is a comprehensive suite of legal software applications that helps law firms better serve their clients, manage their operations and maximize their profitability. </w:t>
      </w:r>
    </w:p>
    <w:p w:rsidR="000D2ADE" w:rsidRDefault="000D2ADE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:rsidR="000D2ADE" w:rsidRDefault="00A30364" w:rsidP="000D2ADE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Responsibilities</w:t>
      </w:r>
      <w:r w:rsidR="000D2ADE" w:rsidRPr="00D27659">
        <w:rPr>
          <w:rFonts w:ascii="Times New Roman" w:eastAsia="Times New Roman" w:hAnsi="Times New Roman" w:cs="Times New Roman"/>
          <w:b/>
          <w:noProof/>
        </w:rPr>
        <w:t>:</w:t>
      </w:r>
    </w:p>
    <w:p w:rsidR="000D2ADE" w:rsidRPr="006233F8" w:rsidRDefault="000D2ADE" w:rsidP="000D2ADE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Involved in Requirement Gathering, Understanding and reviewing the Functional Requirement.</w:t>
      </w:r>
    </w:p>
    <w:p w:rsidR="000D2ADE" w:rsidRPr="00D27659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 xml:space="preserve">Preparation of </w:t>
      </w:r>
      <w:r w:rsidRPr="00531970">
        <w:rPr>
          <w:rFonts w:ascii="Times New Roman" w:hAnsi="Times New Roman" w:cs="Times New Roman"/>
        </w:rPr>
        <w:t>Test Plan</w:t>
      </w:r>
      <w:r>
        <w:rPr>
          <w:rFonts w:ascii="Times New Roman" w:hAnsi="Times New Roman" w:cs="Times New Roman"/>
        </w:rPr>
        <w:t xml:space="preserve">,Test script/Test Casesand Effort Estimation </w:t>
      </w:r>
      <w:r w:rsidRPr="00D27659">
        <w:rPr>
          <w:rFonts w:ascii="Times New Roman" w:eastAsia="Times New Roman" w:hAnsi="Times New Roman" w:cs="Times New Roman"/>
          <w:noProof/>
        </w:rPr>
        <w:t>as per the requirements.</w:t>
      </w:r>
    </w:p>
    <w:p w:rsidR="000D2ADE" w:rsidRPr="00D27659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>Reviewing the test cases document for fast and accurate testing of the product.</w:t>
      </w:r>
    </w:p>
    <w:p w:rsidR="000D2ADE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 xml:space="preserve">Involved in </w:t>
      </w:r>
      <w:r>
        <w:rPr>
          <w:rFonts w:ascii="Times New Roman" w:eastAsia="Times New Roman" w:hAnsi="Times New Roman" w:cs="Times New Roman"/>
          <w:noProof/>
          <w:color w:val="000000"/>
        </w:rPr>
        <w:t>w</w:t>
      </w:r>
      <w:r w:rsidRPr="007C71B6">
        <w:rPr>
          <w:rFonts w:ascii="Times New Roman" w:eastAsia="Times New Roman" w:hAnsi="Times New Roman" w:cs="Times New Roman"/>
          <w:noProof/>
          <w:color w:val="000000"/>
        </w:rPr>
        <w:t xml:space="preserve">riting </w:t>
      </w:r>
      <w:r>
        <w:rPr>
          <w:rFonts w:ascii="Times New Roman" w:eastAsia="Times New Roman" w:hAnsi="Times New Roman" w:cs="Times New Roman"/>
          <w:noProof/>
          <w:color w:val="000000"/>
        </w:rPr>
        <w:t xml:space="preserve">and testing of </w:t>
      </w:r>
      <w:r w:rsidRPr="007C71B6">
        <w:rPr>
          <w:rFonts w:ascii="Times New Roman" w:eastAsia="Times New Roman" w:hAnsi="Times New Roman" w:cs="Times New Roman"/>
          <w:noProof/>
          <w:color w:val="000000"/>
        </w:rPr>
        <w:t xml:space="preserve">test cases </w:t>
      </w:r>
      <w:r>
        <w:rPr>
          <w:rFonts w:ascii="Times New Roman" w:eastAsia="Times New Roman" w:hAnsi="Times New Roman" w:cs="Times New Roman"/>
          <w:noProof/>
          <w:color w:val="000000"/>
        </w:rPr>
        <w:t xml:space="preserve">for </w:t>
      </w:r>
      <w:r w:rsidRPr="00D27659">
        <w:rPr>
          <w:rFonts w:ascii="Times New Roman" w:eastAsia="Times New Roman" w:hAnsi="Times New Roman" w:cs="Times New Roman"/>
          <w:noProof/>
        </w:rPr>
        <w:t>Fu</w:t>
      </w:r>
      <w:r>
        <w:rPr>
          <w:rFonts w:ascii="Times New Roman" w:eastAsia="Times New Roman" w:hAnsi="Times New Roman" w:cs="Times New Roman"/>
          <w:noProof/>
        </w:rPr>
        <w:t>nctional,Regression TestSuite and Integration Testing</w:t>
      </w:r>
      <w:r w:rsidRPr="00D27659">
        <w:rPr>
          <w:rFonts w:ascii="Times New Roman" w:eastAsia="Times New Roman" w:hAnsi="Times New Roman" w:cs="Times New Roman"/>
          <w:noProof/>
        </w:rPr>
        <w:t>.</w:t>
      </w:r>
    </w:p>
    <w:p w:rsidR="000D2ADE" w:rsidRDefault="000D2ADE" w:rsidP="000D2ADE">
      <w:pPr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Automation framework setup,scripting using UFT.</w:t>
      </w:r>
    </w:p>
    <w:p w:rsidR="00EB07E4" w:rsidRDefault="00EB07E4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:rsidR="00EB07E4" w:rsidRDefault="00EB07E4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:rsidR="00772D1B" w:rsidRPr="00D27659" w:rsidRDefault="00A30364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Project#4</w:t>
      </w:r>
      <w:r w:rsidR="00772D1B" w:rsidRPr="00D27659">
        <w:rPr>
          <w:rFonts w:ascii="Times New Roman" w:eastAsia="Times New Roman" w:hAnsi="Times New Roman" w:cs="Times New Roman"/>
          <w:b/>
          <w:noProof/>
        </w:rPr>
        <w:t>:</w:t>
      </w:r>
    </w:p>
    <w:p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Title  </w:t>
      </w:r>
      <w:r w:rsidRPr="00D27659">
        <w:rPr>
          <w:rFonts w:ascii="Times New Roman" w:eastAsia="Times New Roman" w:hAnsi="Times New Roman" w:cs="Times New Roman"/>
          <w:b/>
          <w:noProof/>
        </w:rPr>
        <w:tab/>
      </w:r>
      <w:r w:rsidRPr="00AE4335">
        <w:rPr>
          <w:rFonts w:ascii="Times New Roman" w:eastAsia="Times New Roman" w:hAnsi="Times New Roman" w:cs="Times New Roman"/>
          <w:noProof/>
        </w:rPr>
        <w:t>:  Verdi</w:t>
      </w:r>
    </w:p>
    <w:p w:rsidR="00772D1B" w:rsidRPr="00D27659" w:rsidRDefault="00F541A9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Role</w:t>
      </w:r>
      <w:r w:rsidR="00BF5510">
        <w:rPr>
          <w:rFonts w:ascii="Times New Roman" w:eastAsia="Times New Roman" w:hAnsi="Times New Roman" w:cs="Times New Roman"/>
          <w:noProof/>
        </w:rPr>
        <w:t>:     Test</w:t>
      </w:r>
      <w:r>
        <w:rPr>
          <w:rFonts w:ascii="Times New Roman" w:eastAsia="Times New Roman" w:hAnsi="Times New Roman" w:cs="Times New Roman"/>
          <w:noProof/>
        </w:rPr>
        <w:t xml:space="preserve"> Engineer</w:t>
      </w:r>
    </w:p>
    <w:p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Months    </w:t>
      </w:r>
      <w:r w:rsidR="006612D8">
        <w:rPr>
          <w:rFonts w:ascii="Times New Roman" w:eastAsia="Times New Roman" w:hAnsi="Times New Roman" w:cs="Times New Roman"/>
          <w:noProof/>
        </w:rPr>
        <w:t xml:space="preserve">:  </w:t>
      </w:r>
      <w:r w:rsidR="00CB4D7E">
        <w:rPr>
          <w:rFonts w:ascii="Times New Roman" w:eastAsia="Times New Roman" w:hAnsi="Times New Roman" w:cs="Times New Roman"/>
          <w:noProof/>
        </w:rPr>
        <w:t>July</w:t>
      </w:r>
      <w:r w:rsidR="00DF2E76">
        <w:rPr>
          <w:rFonts w:ascii="Times New Roman" w:eastAsia="Times New Roman" w:hAnsi="Times New Roman" w:cs="Times New Roman"/>
          <w:noProof/>
        </w:rPr>
        <w:t xml:space="preserve"> 2013</w:t>
      </w:r>
      <w:r w:rsidR="00F541A9">
        <w:rPr>
          <w:rFonts w:ascii="Times New Roman" w:eastAsia="Times New Roman" w:hAnsi="Times New Roman" w:cs="Times New Roman"/>
          <w:noProof/>
        </w:rPr>
        <w:t xml:space="preserve"> to Sep 2015</w:t>
      </w:r>
    </w:p>
    <w:p w:rsidR="00772D1B" w:rsidRPr="00D27659" w:rsidRDefault="00772D1B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 xml:space="preserve">Team size </w:t>
      </w:r>
      <w:r w:rsidRPr="00D27659">
        <w:rPr>
          <w:rFonts w:ascii="Times New Roman" w:eastAsia="Times New Roman" w:hAnsi="Times New Roman" w:cs="Times New Roman"/>
          <w:noProof/>
        </w:rPr>
        <w:t>:6</w:t>
      </w:r>
    </w:p>
    <w:p w:rsidR="005B3590" w:rsidRDefault="005B3590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Tools Used</w:t>
      </w:r>
      <w:r w:rsidRPr="00D27659">
        <w:rPr>
          <w:rFonts w:ascii="Times New Roman" w:eastAsia="Times New Roman" w:hAnsi="Times New Roman" w:cs="Times New Roman"/>
          <w:noProof/>
        </w:rPr>
        <w:t>:</w:t>
      </w:r>
      <w:r w:rsidR="00497E0E">
        <w:rPr>
          <w:rFonts w:ascii="Times New Roman" w:eastAsia="Times New Roman" w:hAnsi="Times New Roman" w:cs="Times New Roman"/>
          <w:noProof/>
        </w:rPr>
        <w:t>HP ALM,MS SQL Server,</w:t>
      </w:r>
      <w:r w:rsidR="00F541A9">
        <w:rPr>
          <w:rFonts w:ascii="Times New Roman" w:eastAsia="Times New Roman" w:hAnsi="Times New Roman" w:cs="Times New Roman"/>
          <w:noProof/>
        </w:rPr>
        <w:t xml:space="preserve"> UFT</w:t>
      </w:r>
    </w:p>
    <w:p w:rsidR="00A209C9" w:rsidRDefault="00A209C9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C154AE" w:rsidRPr="00D27659" w:rsidRDefault="00C154AE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:rsidR="00772D1B" w:rsidRPr="00D27659" w:rsidRDefault="00772D1B" w:rsidP="00562269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Description</w:t>
      </w:r>
      <w:r w:rsidRPr="00D27659">
        <w:rPr>
          <w:rFonts w:ascii="Times New Roman" w:eastAsia="Times New Roman" w:hAnsi="Times New Roman" w:cs="Times New Roman"/>
          <w:noProof/>
        </w:rPr>
        <w:t>:</w:t>
      </w:r>
    </w:p>
    <w:p w:rsidR="009502CE" w:rsidRPr="00D27659" w:rsidRDefault="00772D1B" w:rsidP="00772D1B">
      <w:pPr>
        <w:spacing w:after="0"/>
        <w:rPr>
          <w:rFonts w:ascii="Times New Roman" w:eastAsia="Times New Roman" w:hAnsi="Times New Roman" w:cs="Times New Roman"/>
          <w:lang w:val="en-GB"/>
        </w:rPr>
      </w:pPr>
      <w:r w:rsidRPr="00D27659">
        <w:rPr>
          <w:rFonts w:ascii="Times New Roman" w:eastAsia="Times New Roman" w:hAnsi="Times New Roman" w:cs="Times New Roman"/>
          <w:lang w:val="en-GB"/>
        </w:rPr>
        <w:t>Verd</w:t>
      </w:r>
      <w:r w:rsidR="00A61228">
        <w:rPr>
          <w:rFonts w:ascii="Times New Roman" w:eastAsia="Times New Roman" w:hAnsi="Times New Roman" w:cs="Times New Roman"/>
          <w:lang w:val="en-GB"/>
        </w:rPr>
        <w:t xml:space="preserve">i is a </w:t>
      </w:r>
      <w:r w:rsidRPr="00D27659">
        <w:rPr>
          <w:rFonts w:ascii="Times New Roman" w:eastAsia="Times New Roman" w:hAnsi="Times New Roman" w:cs="Times New Roman"/>
          <w:lang w:val="en-GB"/>
        </w:rPr>
        <w:t xml:space="preserve">proposal tool. Verdi supports the Sales and Marketing process and provides input to the Supply process. </w:t>
      </w:r>
    </w:p>
    <w:p w:rsidR="00772D1B" w:rsidRPr="00D27659" w:rsidRDefault="00A30364" w:rsidP="00772D1B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  <w:r>
        <w:rPr>
          <w:rFonts w:ascii="Times New Roman" w:eastAsia="Times New Roman" w:hAnsi="Times New Roman" w:cs="Times New Roman"/>
          <w:b/>
          <w:noProof/>
        </w:rPr>
        <w:t>Responsibilities</w:t>
      </w:r>
      <w:r w:rsidR="00772D1B" w:rsidRPr="00D27659">
        <w:rPr>
          <w:rFonts w:ascii="Times New Roman" w:eastAsia="Times New Roman" w:hAnsi="Times New Roman" w:cs="Times New Roman"/>
          <w:b/>
          <w:noProof/>
        </w:rPr>
        <w:t>:</w:t>
      </w:r>
    </w:p>
    <w:p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Involved in Requirement Gathering, Understanding and reviewing the Functional Requirement.</w:t>
      </w:r>
    </w:p>
    <w:p w:rsid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 xml:space="preserve"> Creation of Test Plan , Test Estimation and other Testing Artifacts.</w:t>
      </w:r>
    </w:p>
    <w:p w:rsidR="00327ABF" w:rsidRDefault="00327ABF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Automat</w:t>
      </w:r>
      <w:r w:rsidR="00E8598E">
        <w:rPr>
          <w:rFonts w:ascii="Times New Roman" w:eastAsia="Times New Roman" w:hAnsi="Times New Roman" w:cs="Times New Roman"/>
          <w:noProof/>
        </w:rPr>
        <w:t xml:space="preserve">ed the regression suite using </w:t>
      </w:r>
      <w:r>
        <w:rPr>
          <w:rFonts w:ascii="Times New Roman" w:eastAsia="Times New Roman" w:hAnsi="Times New Roman" w:cs="Times New Roman"/>
          <w:noProof/>
        </w:rPr>
        <w:t xml:space="preserve"> UFT.</w:t>
      </w:r>
    </w:p>
    <w:p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 xml:space="preserve">Onshore coordination and Regular Interaction with Customer in the form of daily </w:t>
      </w:r>
      <w:r w:rsidR="00F541A9">
        <w:rPr>
          <w:rFonts w:ascii="Times New Roman" w:eastAsia="Times New Roman" w:hAnsi="Times New Roman" w:cs="Times New Roman"/>
          <w:noProof/>
        </w:rPr>
        <w:t>scrum calls.</w:t>
      </w:r>
    </w:p>
    <w:p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 xml:space="preserve"> Involved in designing and creation of Functional Test scenarios, Test cases and execution</w:t>
      </w:r>
    </w:p>
    <w:p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 xml:space="preserve"> Involved in various phases of ongoing Test cycle (System and Sanity).</w:t>
      </w:r>
    </w:p>
    <w:p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Preparing Requirement Traceability matrix and doing an RCA.</w:t>
      </w:r>
    </w:p>
    <w:p w:rsidR="00EA26E2" w:rsidRP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Preparing the Test Completion Report and Test Status Report for each test execution cycle.</w:t>
      </w:r>
    </w:p>
    <w:p w:rsidR="00EA26E2" w:rsidRDefault="00EA26E2" w:rsidP="00EA26E2">
      <w:pPr>
        <w:widowControl w:val="0"/>
        <w:numPr>
          <w:ilvl w:val="0"/>
          <w:numId w:val="10"/>
        </w:numPr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noProof/>
        </w:rPr>
      </w:pPr>
      <w:r w:rsidRPr="00EA26E2">
        <w:rPr>
          <w:rFonts w:ascii="Times New Roman" w:eastAsia="Times New Roman" w:hAnsi="Times New Roman" w:cs="Times New Roman"/>
          <w:noProof/>
        </w:rPr>
        <w:t>Defect Management including defect identification, reporting, trac</w:t>
      </w:r>
      <w:r>
        <w:rPr>
          <w:rFonts w:ascii="Times New Roman" w:eastAsia="Times New Roman" w:hAnsi="Times New Roman" w:cs="Times New Roman"/>
          <w:noProof/>
        </w:rPr>
        <w:t>king defects to closure and r</w:t>
      </w:r>
      <w:r w:rsidRPr="00EA26E2">
        <w:rPr>
          <w:rFonts w:ascii="Times New Roman" w:eastAsia="Times New Roman" w:hAnsi="Times New Roman" w:cs="Times New Roman"/>
          <w:noProof/>
        </w:rPr>
        <w:t>etesting the de</w:t>
      </w:r>
      <w:r>
        <w:rPr>
          <w:rFonts w:ascii="Times New Roman" w:eastAsia="Times New Roman" w:hAnsi="Times New Roman" w:cs="Times New Roman"/>
          <w:noProof/>
        </w:rPr>
        <w:t>fect.</w:t>
      </w:r>
    </w:p>
    <w:p w:rsidR="006233F8" w:rsidRPr="006233F8" w:rsidRDefault="00566B1C" w:rsidP="003A140C">
      <w:pPr>
        <w:spacing w:after="0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lastRenderedPageBreak/>
        <w:tab/>
      </w:r>
    </w:p>
    <w:p w:rsidR="006521E2" w:rsidRDefault="00013792" w:rsidP="00D919FE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013792">
        <w:rPr>
          <w:rFonts w:ascii="Times New Roman" w:eastAsia="Times New Roman" w:hAnsi="Times New Roman" w:cs="Times New Roman"/>
          <w:b/>
          <w:noProof/>
        </w:rPr>
        <w:t>Certifications</w:t>
      </w:r>
      <w:r>
        <w:rPr>
          <w:rFonts w:ascii="Times New Roman" w:eastAsia="Times New Roman" w:hAnsi="Times New Roman" w:cs="Times New Roman"/>
          <w:b/>
          <w:noProof/>
        </w:rPr>
        <w:t xml:space="preserve"> :</w:t>
      </w:r>
    </w:p>
    <w:p w:rsidR="00013792" w:rsidRDefault="00013792" w:rsidP="00013792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16"/>
        <w:gridCol w:w="2617"/>
        <w:gridCol w:w="2667"/>
      </w:tblGrid>
      <w:tr w:rsidR="00013792" w:rsidTr="006D314C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13792" w:rsidRDefault="00013792" w:rsidP="006D314C">
            <w:pPr>
              <w:snapToGrid w:val="0"/>
              <w:spacing w:line="320" w:lineRule="atLeast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Title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13792" w:rsidRPr="006502CB" w:rsidRDefault="00013792" w:rsidP="006D314C">
            <w:pPr>
              <w:snapToGrid w:val="0"/>
              <w:spacing w:line="320" w:lineRule="atLeast"/>
              <w:jc w:val="center"/>
              <w:rPr>
                <w:b/>
                <w:bCs/>
                <w:sz w:val="20"/>
                <w:szCs w:val="20"/>
              </w:rPr>
            </w:pPr>
            <w:r w:rsidRPr="006502CB">
              <w:rPr>
                <w:b/>
                <w:sz w:val="20"/>
                <w:szCs w:val="20"/>
              </w:rPr>
              <w:t>Certificate Id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3792" w:rsidRDefault="00013792" w:rsidP="006D314C">
            <w:pPr>
              <w:snapToGrid w:val="0"/>
              <w:spacing w:line="320" w:lineRule="atLeast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Acquired On</w:t>
            </w:r>
          </w:p>
        </w:tc>
      </w:tr>
      <w:tr w:rsidR="00013792" w:rsidTr="006D314C">
        <w:trPr>
          <w:trHeight w:val="582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3792" w:rsidRPr="00013792" w:rsidRDefault="00013792" w:rsidP="006D314C">
            <w:pPr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Scrum Master</w:t>
            </w:r>
          </w:p>
          <w:p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Accredited Certification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79967110204044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12-Feb-2015</w:t>
            </w:r>
          </w:p>
        </w:tc>
      </w:tr>
      <w:tr w:rsidR="00013792" w:rsidTr="006D314C">
        <w:trPr>
          <w:trHeight w:val="618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Certificate in Software Testing Skill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CSTS/117561/2015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18-Jan-2015</w:t>
            </w:r>
          </w:p>
        </w:tc>
      </w:tr>
      <w:tr w:rsidR="00013792" w:rsidTr="006D314C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Certificate in Business Skill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CBS/119591/2015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13792" w:rsidRPr="00013792" w:rsidRDefault="00013792" w:rsidP="006D314C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7-Feb-2015</w:t>
            </w:r>
          </w:p>
        </w:tc>
      </w:tr>
    </w:tbl>
    <w:p w:rsidR="00013792" w:rsidRPr="00013792" w:rsidRDefault="00013792" w:rsidP="00013792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:rsidR="00F541A9" w:rsidRDefault="00F541A9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:rsidR="00F541A9" w:rsidRDefault="00F541A9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:rsidR="00F541A9" w:rsidRDefault="00F541A9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:rsidR="00013792" w:rsidRDefault="00013792" w:rsidP="00D919FE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013792">
        <w:rPr>
          <w:rFonts w:ascii="Times New Roman" w:eastAsia="Times New Roman" w:hAnsi="Times New Roman" w:cs="Times New Roman"/>
          <w:b/>
          <w:noProof/>
        </w:rPr>
        <w:t>Academic Details :</w:t>
      </w:r>
    </w:p>
    <w:p w:rsidR="00013792" w:rsidRDefault="00013792" w:rsidP="00013792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tbl>
      <w:tblPr>
        <w:tblW w:w="9270" w:type="dxa"/>
        <w:tblInd w:w="-1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350"/>
        <w:gridCol w:w="3440"/>
        <w:gridCol w:w="1690"/>
        <w:gridCol w:w="1350"/>
        <w:gridCol w:w="1440"/>
      </w:tblGrid>
      <w:tr w:rsidR="00013792" w:rsidRPr="00DB7B40" w:rsidTr="006D314C">
        <w:trPr>
          <w:trHeight w:val="350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lang w:val="en-GB"/>
              </w:rPr>
            </w:pPr>
            <w:r w:rsidRPr="00DB7B40">
              <w:rPr>
                <w:b/>
                <w:lang w:val="en-GB"/>
              </w:rPr>
              <w:t>Degree</w:t>
            </w:r>
          </w:p>
        </w:tc>
        <w:tc>
          <w:tcPr>
            <w:tcW w:w="3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lang w:val="en-GB"/>
              </w:rPr>
            </w:pPr>
            <w:r w:rsidRPr="00DB7B40">
              <w:rPr>
                <w:b/>
                <w:lang w:val="en-GB"/>
              </w:rPr>
              <w:t>School / College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lang w:val="en-GB"/>
              </w:rPr>
            </w:pPr>
            <w:r w:rsidRPr="00DB7B40">
              <w:rPr>
                <w:b/>
                <w:lang w:val="en-GB"/>
              </w:rPr>
              <w:t>Board / University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lang w:val="en-GB"/>
              </w:rPr>
            </w:pPr>
            <w:r w:rsidRPr="00DB7B40">
              <w:rPr>
                <w:b/>
                <w:lang w:val="en-GB"/>
              </w:rPr>
              <w:t>Year of Passing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013792" w:rsidRPr="00DB7B40" w:rsidRDefault="00013792" w:rsidP="006D314C">
            <w:pPr>
              <w:snapToGrid w:val="0"/>
              <w:spacing w:before="40" w:after="40" w:line="360" w:lineRule="auto"/>
              <w:jc w:val="center"/>
              <w:rPr>
                <w:b/>
                <w:bCs/>
                <w:lang w:val="en-GB"/>
              </w:rPr>
            </w:pPr>
            <w:r w:rsidRPr="00DB7B40">
              <w:rPr>
                <w:b/>
                <w:lang w:val="en-GB"/>
              </w:rPr>
              <w:t>% of Marks</w:t>
            </w:r>
          </w:p>
        </w:tc>
      </w:tr>
      <w:tr w:rsidR="00013792" w:rsidRPr="00DB7B40" w:rsidTr="006D314C">
        <w:trPr>
          <w:trHeight w:val="626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autoSpaceDN w:val="0"/>
              <w:adjustRightInd w:val="0"/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 xml:space="preserve">     10th</w:t>
            </w:r>
          </w:p>
        </w:tc>
        <w:tc>
          <w:tcPr>
            <w:tcW w:w="3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St.Vincents Convent School,Balasore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ICSE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85</w:t>
            </w:r>
          </w:p>
        </w:tc>
      </w:tr>
      <w:tr w:rsidR="00013792" w:rsidRPr="00DB7B40" w:rsidTr="006D314C">
        <w:trPr>
          <w:trHeight w:val="635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3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Kendriya Vidyalaya, Balasore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200</w:t>
            </w:r>
            <w:r w:rsidR="005622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85</w:t>
            </w:r>
          </w:p>
        </w:tc>
      </w:tr>
      <w:tr w:rsidR="00013792" w:rsidRPr="00DB7B40" w:rsidTr="006D314C">
        <w:trPr>
          <w:trHeight w:val="729"/>
        </w:trPr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3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Trident Academy of Technology, Bhubaneswar.</w:t>
            </w:r>
          </w:p>
        </w:tc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BPUT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201</w:t>
            </w:r>
            <w:r w:rsidR="0056226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3792" w:rsidRPr="00013792" w:rsidRDefault="00013792" w:rsidP="00013792">
            <w:pPr>
              <w:snapToGrid w:val="0"/>
              <w:spacing w:line="320" w:lineRule="atLeast"/>
              <w:jc w:val="center"/>
              <w:rPr>
                <w:rFonts w:ascii="Times New Roman" w:hAnsi="Times New Roman" w:cs="Times New Roman"/>
              </w:rPr>
            </w:pPr>
          </w:p>
          <w:p w:rsidR="00013792" w:rsidRPr="00013792" w:rsidRDefault="00013792" w:rsidP="00013792">
            <w:pPr>
              <w:spacing w:line="320" w:lineRule="atLeast"/>
              <w:jc w:val="center"/>
              <w:rPr>
                <w:rFonts w:ascii="Times New Roman" w:hAnsi="Times New Roman" w:cs="Times New Roman"/>
              </w:rPr>
            </w:pPr>
            <w:r w:rsidRPr="00013792">
              <w:rPr>
                <w:rFonts w:ascii="Times New Roman" w:hAnsi="Times New Roman" w:cs="Times New Roman"/>
              </w:rPr>
              <w:t>CGPA – 8.2</w:t>
            </w:r>
          </w:p>
        </w:tc>
      </w:tr>
    </w:tbl>
    <w:p w:rsidR="0036528F" w:rsidRPr="00D27659" w:rsidRDefault="0036528F" w:rsidP="00A77F4D">
      <w:pPr>
        <w:spacing w:after="0"/>
        <w:jc w:val="both"/>
        <w:rPr>
          <w:rFonts w:ascii="Times New Roman" w:eastAsia="Times New Roman" w:hAnsi="Times New Roman" w:cs="Times New Roman"/>
          <w:noProof/>
        </w:rPr>
      </w:pPr>
    </w:p>
    <w:p w:rsidR="007E1A66" w:rsidRPr="00D27659" w:rsidRDefault="007E1A66" w:rsidP="007E1A66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D27659">
        <w:rPr>
          <w:rFonts w:ascii="Times New Roman" w:eastAsia="Times New Roman" w:hAnsi="Times New Roman" w:cs="Times New Roman"/>
          <w:b/>
          <w:noProof/>
        </w:rPr>
        <w:t>Personal Information</w:t>
      </w:r>
    </w:p>
    <w:p w:rsidR="007E1A66" w:rsidRPr="00D27659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noProof/>
        </w:rPr>
      </w:pPr>
    </w:p>
    <w:p w:rsidR="007E1A66" w:rsidRPr="00D27659" w:rsidRDefault="00CE65F5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Full Name</w:t>
      </w:r>
      <w:r>
        <w:rPr>
          <w:rFonts w:ascii="Times New Roman" w:eastAsia="Times New Roman" w:hAnsi="Times New Roman" w:cs="Times New Roman"/>
          <w:noProof/>
        </w:rPr>
        <w:tab/>
      </w:r>
      <w:r>
        <w:rPr>
          <w:rFonts w:ascii="Times New Roman" w:eastAsia="Times New Roman" w:hAnsi="Times New Roman" w:cs="Times New Roman"/>
          <w:noProof/>
        </w:rPr>
        <w:tab/>
        <w:t>Subhankar Mohapatra</w:t>
      </w:r>
      <w:r w:rsidR="007E1A66" w:rsidRPr="00D27659">
        <w:rPr>
          <w:rFonts w:ascii="Times New Roman" w:eastAsia="Times New Roman" w:hAnsi="Times New Roman" w:cs="Times New Roman"/>
          <w:noProof/>
        </w:rPr>
        <w:t>.</w:t>
      </w:r>
    </w:p>
    <w:p w:rsidR="007E1A66" w:rsidRPr="00D27659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>D.O.B</w:t>
      </w:r>
      <w:r w:rsidRPr="00D27659">
        <w:rPr>
          <w:rFonts w:ascii="Times New Roman" w:eastAsia="Times New Roman" w:hAnsi="Times New Roman" w:cs="Times New Roman"/>
          <w:noProof/>
        </w:rPr>
        <w:tab/>
      </w:r>
      <w:r w:rsidRPr="00D27659">
        <w:rPr>
          <w:rFonts w:ascii="Times New Roman" w:eastAsia="Times New Roman" w:hAnsi="Times New Roman" w:cs="Times New Roman"/>
          <w:noProof/>
        </w:rPr>
        <w:tab/>
      </w:r>
      <w:r w:rsidRPr="00D27659">
        <w:rPr>
          <w:rFonts w:ascii="Times New Roman" w:eastAsia="Times New Roman" w:hAnsi="Times New Roman" w:cs="Times New Roman"/>
          <w:noProof/>
        </w:rPr>
        <w:tab/>
      </w:r>
      <w:r w:rsidR="00CE65F5">
        <w:rPr>
          <w:rFonts w:ascii="Times New Roman" w:eastAsia="Times New Roman" w:hAnsi="Times New Roman" w:cs="Times New Roman"/>
          <w:noProof/>
        </w:rPr>
        <w:t>12</w:t>
      </w:r>
      <w:r w:rsidR="00CE65F5" w:rsidRPr="00CE65F5">
        <w:rPr>
          <w:rFonts w:ascii="Times New Roman" w:eastAsia="Times New Roman" w:hAnsi="Times New Roman" w:cs="Times New Roman"/>
          <w:noProof/>
          <w:vertAlign w:val="superscript"/>
        </w:rPr>
        <w:t>th</w:t>
      </w:r>
      <w:r w:rsidR="00CE65F5">
        <w:rPr>
          <w:rFonts w:ascii="Times New Roman" w:eastAsia="Times New Roman" w:hAnsi="Times New Roman" w:cs="Times New Roman"/>
          <w:noProof/>
        </w:rPr>
        <w:t xml:space="preserve"> July 1989</w:t>
      </w:r>
      <w:r w:rsidRPr="00D27659">
        <w:rPr>
          <w:rFonts w:ascii="Times New Roman" w:eastAsia="Times New Roman" w:hAnsi="Times New Roman" w:cs="Times New Roman"/>
          <w:noProof/>
        </w:rPr>
        <w:t>.</w:t>
      </w:r>
    </w:p>
    <w:p w:rsidR="007E1A66" w:rsidRPr="00D27659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>Passport</w:t>
      </w:r>
      <w:r w:rsidRPr="00D27659">
        <w:rPr>
          <w:rFonts w:ascii="Times New Roman" w:eastAsia="Times New Roman" w:hAnsi="Times New Roman" w:cs="Times New Roman"/>
          <w:noProof/>
        </w:rPr>
        <w:tab/>
      </w:r>
      <w:r w:rsidRPr="00D27659">
        <w:rPr>
          <w:rFonts w:ascii="Times New Roman" w:eastAsia="Times New Roman" w:hAnsi="Times New Roman" w:cs="Times New Roman"/>
          <w:noProof/>
        </w:rPr>
        <w:tab/>
      </w:r>
      <w:r w:rsidR="00E004FF">
        <w:rPr>
          <w:rFonts w:ascii="Times New Roman" w:eastAsia="Times New Roman" w:hAnsi="Times New Roman" w:cs="Times New Roman"/>
          <w:noProof/>
        </w:rPr>
        <w:t xml:space="preserve">J5738772 </w:t>
      </w:r>
      <w:r w:rsidRPr="00D27659">
        <w:rPr>
          <w:rFonts w:ascii="Times New Roman" w:eastAsia="Times New Roman" w:hAnsi="Times New Roman" w:cs="Times New Roman"/>
          <w:noProof/>
        </w:rPr>
        <w:t xml:space="preserve">valid till </w:t>
      </w:r>
      <w:r w:rsidR="00E004FF">
        <w:rPr>
          <w:rFonts w:ascii="Times New Roman" w:eastAsia="Times New Roman" w:hAnsi="Times New Roman" w:cs="Times New Roman"/>
          <w:noProof/>
        </w:rPr>
        <w:t>19/09/2022</w:t>
      </w:r>
      <w:r w:rsidRPr="00D27659">
        <w:rPr>
          <w:rFonts w:ascii="Times New Roman" w:eastAsia="Times New Roman" w:hAnsi="Times New Roman" w:cs="Times New Roman"/>
          <w:noProof/>
        </w:rPr>
        <w:t>.</w:t>
      </w:r>
    </w:p>
    <w:p w:rsidR="003467AD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D27659">
        <w:rPr>
          <w:rFonts w:ascii="Times New Roman" w:eastAsia="Times New Roman" w:hAnsi="Times New Roman" w:cs="Times New Roman"/>
          <w:noProof/>
        </w:rPr>
        <w:t>Per</w:t>
      </w:r>
      <w:r w:rsidR="003467AD">
        <w:rPr>
          <w:rFonts w:ascii="Times New Roman" w:eastAsia="Times New Roman" w:hAnsi="Times New Roman" w:cs="Times New Roman"/>
          <w:noProof/>
        </w:rPr>
        <w:t>manent Address</w:t>
      </w:r>
      <w:r w:rsidR="003467AD">
        <w:rPr>
          <w:rFonts w:ascii="Times New Roman" w:eastAsia="Times New Roman" w:hAnsi="Times New Roman" w:cs="Times New Roman"/>
          <w:noProof/>
        </w:rPr>
        <w:tab/>
        <w:t>C/O Mr GaurangaMohapatra,Karvy Complex,Gopalgaon</w:t>
      </w:r>
      <w:r w:rsidRPr="00D27659">
        <w:rPr>
          <w:rFonts w:ascii="Times New Roman" w:eastAsia="Times New Roman" w:hAnsi="Times New Roman" w:cs="Times New Roman"/>
          <w:noProof/>
        </w:rPr>
        <w:t>,</w:t>
      </w:r>
    </w:p>
    <w:p w:rsidR="003467AD" w:rsidRDefault="003467AD" w:rsidP="003467AD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216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Balasore,</w:t>
      </w:r>
    </w:p>
    <w:p w:rsidR="007E1A66" w:rsidRDefault="003467AD" w:rsidP="003467AD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216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Odisha</w:t>
      </w:r>
      <w:r w:rsidR="007E1A66" w:rsidRPr="00D27659">
        <w:rPr>
          <w:rFonts w:ascii="Times New Roman" w:eastAsia="Times New Roman" w:hAnsi="Times New Roman" w:cs="Times New Roman"/>
          <w:noProof/>
        </w:rPr>
        <w:t>-</w:t>
      </w:r>
      <w:r>
        <w:rPr>
          <w:rFonts w:ascii="Times New Roman" w:eastAsia="Times New Roman" w:hAnsi="Times New Roman" w:cs="Times New Roman"/>
          <w:noProof/>
        </w:rPr>
        <w:t>756001</w:t>
      </w:r>
      <w:r w:rsidR="007E1A66" w:rsidRPr="00D27659">
        <w:rPr>
          <w:rFonts w:ascii="Times New Roman" w:eastAsia="Times New Roman" w:hAnsi="Times New Roman" w:cs="Times New Roman"/>
          <w:noProof/>
        </w:rPr>
        <w:t>.</w:t>
      </w:r>
    </w:p>
    <w:p w:rsidR="00772DF4" w:rsidRDefault="00772DF4" w:rsidP="003467AD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216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772DF4" w:rsidRPr="00D27659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2160"/>
        <w:textAlignment w:val="baseline"/>
        <w:rPr>
          <w:rFonts w:ascii="Times New Roman" w:eastAsia="Times New Roman" w:hAnsi="Times New Roman" w:cs="Times New Roman"/>
          <w:noProof/>
        </w:rPr>
      </w:pPr>
    </w:p>
    <w:p w:rsidR="007E1A66" w:rsidRPr="00D27659" w:rsidRDefault="007E1A66" w:rsidP="007E1A66">
      <w:pPr>
        <w:widowControl w:val="0"/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772DF4" w:rsidRDefault="00772DF4" w:rsidP="00D24F0D">
      <w:pPr>
        <w:pStyle w:val="ListParagraph"/>
        <w:tabs>
          <w:tab w:val="left" w:pos="4200"/>
        </w:tabs>
        <w:rPr>
          <w:rFonts w:ascii="Times New Roman" w:hAnsi="Times New Roman" w:cs="Times New Roman"/>
        </w:rPr>
      </w:pPr>
    </w:p>
    <w:p w:rsidR="00772DF4" w:rsidRDefault="00772DF4" w:rsidP="00772DF4"/>
    <w:p w:rsidR="00772DF4" w:rsidRPr="00772DF4" w:rsidRDefault="00772DF4" w:rsidP="00772DF4">
      <w:pPr>
        <w:widowControl w:val="0"/>
        <w:pBdr>
          <w:top w:val="single" w:sz="4" w:space="1" w:color="auto"/>
        </w:pBdr>
        <w:shd w:val="clear" w:color="auto" w:fill="D9D9D9"/>
        <w:suppressAutoHyphens/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eastAsia="Times New Roman" w:hAnsi="Times New Roman" w:cs="Times New Roman"/>
          <w:b/>
          <w:noProof/>
        </w:rPr>
      </w:pPr>
      <w:r w:rsidRPr="00772DF4">
        <w:rPr>
          <w:rFonts w:ascii="Times New Roman" w:eastAsia="Times New Roman" w:hAnsi="Times New Roman" w:cs="Times New Roman"/>
          <w:b/>
          <w:noProof/>
        </w:rPr>
        <w:t>Declaration</w:t>
      </w:r>
    </w:p>
    <w:p w:rsidR="00772DF4" w:rsidRDefault="00772DF4" w:rsidP="00772DF4">
      <w:pPr>
        <w:jc w:val="both"/>
        <w:rPr>
          <w:b/>
          <w:bCs/>
          <w:color w:val="333399"/>
          <w:sz w:val="20"/>
        </w:rPr>
      </w:pPr>
    </w:p>
    <w:p w:rsidR="00D24F0D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noProof/>
        </w:rPr>
      </w:pPr>
      <w:r w:rsidRPr="00772DF4">
        <w:rPr>
          <w:rFonts w:ascii="Times New Roman" w:eastAsia="Times New Roman" w:hAnsi="Times New Roman" w:cs="Times New Roman"/>
          <w:noProof/>
        </w:rPr>
        <w:t>I hereby, declare that the information published above is correct according to my knowledge and conscience</w:t>
      </w:r>
      <w:r>
        <w:rPr>
          <w:rFonts w:ascii="Times New Roman" w:eastAsia="Times New Roman" w:hAnsi="Times New Roman" w:cs="Times New Roman"/>
          <w:noProof/>
        </w:rPr>
        <w:t>.</w:t>
      </w:r>
    </w:p>
    <w:p w:rsidR="00772DF4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772DF4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Times New Roman" w:eastAsia="Times New Roman" w:hAnsi="Times New Roman" w:cs="Times New Roman"/>
          <w:noProof/>
        </w:rPr>
      </w:pPr>
    </w:p>
    <w:p w:rsidR="00772DF4" w:rsidRPr="00772DF4" w:rsidRDefault="00772DF4" w:rsidP="00772DF4">
      <w:pPr>
        <w:widowControl w:val="0"/>
        <w:suppressAutoHyphens/>
        <w:overflowPunct w:val="0"/>
        <w:autoSpaceDE w:val="0"/>
        <w:autoSpaceDN w:val="0"/>
        <w:adjustRightInd w:val="0"/>
        <w:spacing w:after="0"/>
        <w:ind w:left="720"/>
        <w:jc w:val="right"/>
        <w:textAlignment w:val="baseline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(Subhankar Mohapatra)</w:t>
      </w:r>
    </w:p>
    <w:sectPr w:rsidR="00772DF4" w:rsidRPr="00772DF4" w:rsidSect="008B7D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109" w:rsidRDefault="006A0109" w:rsidP="00116F3C">
      <w:pPr>
        <w:spacing w:after="0" w:line="240" w:lineRule="auto"/>
      </w:pPr>
      <w:r>
        <w:separator/>
      </w:r>
    </w:p>
  </w:endnote>
  <w:endnote w:type="continuationSeparator" w:id="1">
    <w:p w:rsidR="006A0109" w:rsidRDefault="006A0109" w:rsidP="0011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109" w:rsidRDefault="006A0109" w:rsidP="00116F3C">
      <w:pPr>
        <w:spacing w:after="0" w:line="240" w:lineRule="auto"/>
      </w:pPr>
      <w:r>
        <w:separator/>
      </w:r>
    </w:p>
  </w:footnote>
  <w:footnote w:type="continuationSeparator" w:id="1">
    <w:p w:rsidR="006A0109" w:rsidRDefault="006A0109" w:rsidP="00116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F3C" w:rsidRDefault="006873E8" w:rsidP="00116F3C">
    <w:pPr>
      <w:pStyle w:val="Header"/>
    </w:pPr>
    <w:r>
      <w:t>Subhankar Mohapatra</w:t>
    </w:r>
    <w:r w:rsidR="00116F3C">
      <w:tab/>
    </w:r>
    <w:r>
      <w:t>Mobile:+91-8498815018</w:t>
    </w:r>
  </w:p>
  <w:p w:rsidR="00116F3C" w:rsidRDefault="008D697E" w:rsidP="00116F3C">
    <w:pPr>
      <w:pStyle w:val="Header"/>
    </w:pPr>
    <w:r>
      <w:t>Test Engineer |Test Automation Engineer</w:t>
    </w:r>
    <w:r w:rsidR="006873E8">
      <w:tab/>
      <w:t>subhanlitun@gmail.com</w:t>
    </w:r>
  </w:p>
  <w:p w:rsidR="00116F3C" w:rsidRDefault="00116F3C" w:rsidP="00116F3C">
    <w:pPr>
      <w:pStyle w:val="Header"/>
      <w:tabs>
        <w:tab w:val="clear" w:pos="9360"/>
        <w:tab w:val="left" w:pos="2385"/>
        <w:tab w:val="left" w:pos="6615"/>
      </w:tabs>
    </w:pPr>
    <w:r>
      <w:tab/>
    </w:r>
    <w:r>
      <w:tab/>
    </w:r>
    <w:r>
      <w:tab/>
    </w:r>
    <w:r>
      <w:tab/>
    </w:r>
    <w:r>
      <w:tab/>
    </w:r>
    <w:r>
      <w:tab/>
    </w:r>
  </w:p>
  <w:p w:rsidR="00116F3C" w:rsidRDefault="00116F3C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17B7409"/>
    <w:multiLevelType w:val="hybridMultilevel"/>
    <w:tmpl w:val="932A22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164A43"/>
    <w:multiLevelType w:val="hybridMultilevel"/>
    <w:tmpl w:val="F6C8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A2C82"/>
    <w:multiLevelType w:val="hybridMultilevel"/>
    <w:tmpl w:val="50428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51117"/>
    <w:multiLevelType w:val="hybridMultilevel"/>
    <w:tmpl w:val="9416B370"/>
    <w:lvl w:ilvl="0" w:tplc="653416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7609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924B7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18B1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A80C8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58C6F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B0873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216DB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FBA5B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315953E8"/>
    <w:multiLevelType w:val="hybridMultilevel"/>
    <w:tmpl w:val="C0DEB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71465"/>
    <w:multiLevelType w:val="hybridMultilevel"/>
    <w:tmpl w:val="59A6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2700C"/>
    <w:multiLevelType w:val="hybridMultilevel"/>
    <w:tmpl w:val="A0FE9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52D1A"/>
    <w:multiLevelType w:val="hybridMultilevel"/>
    <w:tmpl w:val="FD94A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73AD6"/>
    <w:multiLevelType w:val="hybridMultilevel"/>
    <w:tmpl w:val="27041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73418"/>
    <w:multiLevelType w:val="hybridMultilevel"/>
    <w:tmpl w:val="89D65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F0D"/>
    <w:rsid w:val="00013792"/>
    <w:rsid w:val="00016E70"/>
    <w:rsid w:val="0002124F"/>
    <w:rsid w:val="00032DF0"/>
    <w:rsid w:val="00071DFD"/>
    <w:rsid w:val="000A641F"/>
    <w:rsid w:val="000D2ADE"/>
    <w:rsid w:val="000E1EFD"/>
    <w:rsid w:val="000E4881"/>
    <w:rsid w:val="000F5EA3"/>
    <w:rsid w:val="00106CEE"/>
    <w:rsid w:val="001108E8"/>
    <w:rsid w:val="00116F3C"/>
    <w:rsid w:val="00146F22"/>
    <w:rsid w:val="001533E7"/>
    <w:rsid w:val="00154461"/>
    <w:rsid w:val="00157DCE"/>
    <w:rsid w:val="00160072"/>
    <w:rsid w:val="001667A8"/>
    <w:rsid w:val="0017674B"/>
    <w:rsid w:val="001879FE"/>
    <w:rsid w:val="00195435"/>
    <w:rsid w:val="001E21D0"/>
    <w:rsid w:val="001E3BF5"/>
    <w:rsid w:val="001F5E7F"/>
    <w:rsid w:val="002166C4"/>
    <w:rsid w:val="002274AA"/>
    <w:rsid w:val="002464F4"/>
    <w:rsid w:val="002745D8"/>
    <w:rsid w:val="002777A8"/>
    <w:rsid w:val="00280061"/>
    <w:rsid w:val="002C4635"/>
    <w:rsid w:val="002D3A89"/>
    <w:rsid w:val="002D5E2C"/>
    <w:rsid w:val="002E1A68"/>
    <w:rsid w:val="002F329D"/>
    <w:rsid w:val="002F402B"/>
    <w:rsid w:val="0030037E"/>
    <w:rsid w:val="0031255A"/>
    <w:rsid w:val="0031321E"/>
    <w:rsid w:val="00315318"/>
    <w:rsid w:val="00315C7C"/>
    <w:rsid w:val="003219B0"/>
    <w:rsid w:val="0032647E"/>
    <w:rsid w:val="00327ABF"/>
    <w:rsid w:val="0034554B"/>
    <w:rsid w:val="00346109"/>
    <w:rsid w:val="003467AD"/>
    <w:rsid w:val="0036528F"/>
    <w:rsid w:val="003774B9"/>
    <w:rsid w:val="003A140C"/>
    <w:rsid w:val="003B1421"/>
    <w:rsid w:val="003C6168"/>
    <w:rsid w:val="003D0C78"/>
    <w:rsid w:val="003E7774"/>
    <w:rsid w:val="004251DC"/>
    <w:rsid w:val="00430B47"/>
    <w:rsid w:val="00434EF6"/>
    <w:rsid w:val="00442DEF"/>
    <w:rsid w:val="00446F70"/>
    <w:rsid w:val="00454685"/>
    <w:rsid w:val="004658A5"/>
    <w:rsid w:val="00466BC4"/>
    <w:rsid w:val="004731E9"/>
    <w:rsid w:val="00475D37"/>
    <w:rsid w:val="004837FF"/>
    <w:rsid w:val="00490647"/>
    <w:rsid w:val="00497E0E"/>
    <w:rsid w:val="004D6627"/>
    <w:rsid w:val="004D7364"/>
    <w:rsid w:val="004F1F47"/>
    <w:rsid w:val="00531970"/>
    <w:rsid w:val="0053718F"/>
    <w:rsid w:val="005574B6"/>
    <w:rsid w:val="00562269"/>
    <w:rsid w:val="00566830"/>
    <w:rsid w:val="00566B1C"/>
    <w:rsid w:val="0057006D"/>
    <w:rsid w:val="00584215"/>
    <w:rsid w:val="005A1667"/>
    <w:rsid w:val="005A56FF"/>
    <w:rsid w:val="005B1954"/>
    <w:rsid w:val="005B2F25"/>
    <w:rsid w:val="005B3590"/>
    <w:rsid w:val="005C1E98"/>
    <w:rsid w:val="005C7B14"/>
    <w:rsid w:val="005E6830"/>
    <w:rsid w:val="005F0503"/>
    <w:rsid w:val="005F197A"/>
    <w:rsid w:val="005F6DA4"/>
    <w:rsid w:val="006016D8"/>
    <w:rsid w:val="0060479F"/>
    <w:rsid w:val="00607270"/>
    <w:rsid w:val="00610EAE"/>
    <w:rsid w:val="0062119E"/>
    <w:rsid w:val="006233F8"/>
    <w:rsid w:val="00623975"/>
    <w:rsid w:val="00632EAA"/>
    <w:rsid w:val="00650579"/>
    <w:rsid w:val="006521E2"/>
    <w:rsid w:val="00657813"/>
    <w:rsid w:val="006612D8"/>
    <w:rsid w:val="00664353"/>
    <w:rsid w:val="006648B2"/>
    <w:rsid w:val="00664D83"/>
    <w:rsid w:val="00670D54"/>
    <w:rsid w:val="006873E8"/>
    <w:rsid w:val="006962BA"/>
    <w:rsid w:val="006A0109"/>
    <w:rsid w:val="006D093A"/>
    <w:rsid w:val="006F153C"/>
    <w:rsid w:val="006F5209"/>
    <w:rsid w:val="00703D7F"/>
    <w:rsid w:val="00754623"/>
    <w:rsid w:val="00757AC1"/>
    <w:rsid w:val="00762146"/>
    <w:rsid w:val="00762A6B"/>
    <w:rsid w:val="00772D1B"/>
    <w:rsid w:val="00772DF4"/>
    <w:rsid w:val="0078091D"/>
    <w:rsid w:val="00794A59"/>
    <w:rsid w:val="007A0F55"/>
    <w:rsid w:val="007A77A9"/>
    <w:rsid w:val="007B016C"/>
    <w:rsid w:val="007B4543"/>
    <w:rsid w:val="007C29CF"/>
    <w:rsid w:val="007C42D9"/>
    <w:rsid w:val="007C71B6"/>
    <w:rsid w:val="007E1A66"/>
    <w:rsid w:val="007E4BA3"/>
    <w:rsid w:val="007E70B9"/>
    <w:rsid w:val="007E72D5"/>
    <w:rsid w:val="007F45B9"/>
    <w:rsid w:val="00813BFB"/>
    <w:rsid w:val="00814799"/>
    <w:rsid w:val="00820BE2"/>
    <w:rsid w:val="008264EB"/>
    <w:rsid w:val="0083708B"/>
    <w:rsid w:val="008378EC"/>
    <w:rsid w:val="00844B4E"/>
    <w:rsid w:val="00855A85"/>
    <w:rsid w:val="00876EE3"/>
    <w:rsid w:val="0088359D"/>
    <w:rsid w:val="008851B2"/>
    <w:rsid w:val="00893A7D"/>
    <w:rsid w:val="008A3075"/>
    <w:rsid w:val="008A4981"/>
    <w:rsid w:val="008B170D"/>
    <w:rsid w:val="008B1AE6"/>
    <w:rsid w:val="008B22CC"/>
    <w:rsid w:val="008B7D47"/>
    <w:rsid w:val="008D697E"/>
    <w:rsid w:val="008F6290"/>
    <w:rsid w:val="00911C91"/>
    <w:rsid w:val="00912AD1"/>
    <w:rsid w:val="00912D5A"/>
    <w:rsid w:val="009241CF"/>
    <w:rsid w:val="0092646D"/>
    <w:rsid w:val="00927E3A"/>
    <w:rsid w:val="0094546A"/>
    <w:rsid w:val="009502CE"/>
    <w:rsid w:val="009533B7"/>
    <w:rsid w:val="00962C84"/>
    <w:rsid w:val="009765E1"/>
    <w:rsid w:val="00993EB9"/>
    <w:rsid w:val="009A329E"/>
    <w:rsid w:val="009C009E"/>
    <w:rsid w:val="009C16E7"/>
    <w:rsid w:val="009E075E"/>
    <w:rsid w:val="009F1E16"/>
    <w:rsid w:val="009F2086"/>
    <w:rsid w:val="009F4E5D"/>
    <w:rsid w:val="00A04B8B"/>
    <w:rsid w:val="00A06306"/>
    <w:rsid w:val="00A17C58"/>
    <w:rsid w:val="00A2086B"/>
    <w:rsid w:val="00A209C9"/>
    <w:rsid w:val="00A30364"/>
    <w:rsid w:val="00A33D56"/>
    <w:rsid w:val="00A345A8"/>
    <w:rsid w:val="00A42DCE"/>
    <w:rsid w:val="00A557A1"/>
    <w:rsid w:val="00A57FED"/>
    <w:rsid w:val="00A61228"/>
    <w:rsid w:val="00A72F2F"/>
    <w:rsid w:val="00A77F4D"/>
    <w:rsid w:val="00A84635"/>
    <w:rsid w:val="00A85843"/>
    <w:rsid w:val="00AA00E5"/>
    <w:rsid w:val="00AA5FA8"/>
    <w:rsid w:val="00AB1C5C"/>
    <w:rsid w:val="00AB59E1"/>
    <w:rsid w:val="00AB5B87"/>
    <w:rsid w:val="00AB65D8"/>
    <w:rsid w:val="00AB6679"/>
    <w:rsid w:val="00AE4335"/>
    <w:rsid w:val="00AF4897"/>
    <w:rsid w:val="00B003F2"/>
    <w:rsid w:val="00B043E2"/>
    <w:rsid w:val="00B073EB"/>
    <w:rsid w:val="00B14732"/>
    <w:rsid w:val="00B2366A"/>
    <w:rsid w:val="00B44701"/>
    <w:rsid w:val="00B5105C"/>
    <w:rsid w:val="00B5123D"/>
    <w:rsid w:val="00B87032"/>
    <w:rsid w:val="00B9558F"/>
    <w:rsid w:val="00B96864"/>
    <w:rsid w:val="00BC0242"/>
    <w:rsid w:val="00BC68B6"/>
    <w:rsid w:val="00BD098C"/>
    <w:rsid w:val="00BD1D9A"/>
    <w:rsid w:val="00BD730C"/>
    <w:rsid w:val="00BE1293"/>
    <w:rsid w:val="00BE5C13"/>
    <w:rsid w:val="00BE6A51"/>
    <w:rsid w:val="00BF1B25"/>
    <w:rsid w:val="00BF5510"/>
    <w:rsid w:val="00C053D1"/>
    <w:rsid w:val="00C061AA"/>
    <w:rsid w:val="00C1068A"/>
    <w:rsid w:val="00C10E52"/>
    <w:rsid w:val="00C154AE"/>
    <w:rsid w:val="00C63F0F"/>
    <w:rsid w:val="00C65415"/>
    <w:rsid w:val="00C928F4"/>
    <w:rsid w:val="00CB009F"/>
    <w:rsid w:val="00CB0D82"/>
    <w:rsid w:val="00CB4D7E"/>
    <w:rsid w:val="00CC100C"/>
    <w:rsid w:val="00CD44EF"/>
    <w:rsid w:val="00CD65F4"/>
    <w:rsid w:val="00CE2DEB"/>
    <w:rsid w:val="00CE65F5"/>
    <w:rsid w:val="00CE7119"/>
    <w:rsid w:val="00CF0CEC"/>
    <w:rsid w:val="00CF24E7"/>
    <w:rsid w:val="00D007E7"/>
    <w:rsid w:val="00D10F7B"/>
    <w:rsid w:val="00D22F0C"/>
    <w:rsid w:val="00D24F0D"/>
    <w:rsid w:val="00D27659"/>
    <w:rsid w:val="00D4440B"/>
    <w:rsid w:val="00D56FFB"/>
    <w:rsid w:val="00D82008"/>
    <w:rsid w:val="00D83921"/>
    <w:rsid w:val="00D919FE"/>
    <w:rsid w:val="00D9564D"/>
    <w:rsid w:val="00DA4FC9"/>
    <w:rsid w:val="00DB1746"/>
    <w:rsid w:val="00DD3547"/>
    <w:rsid w:val="00DE7232"/>
    <w:rsid w:val="00DF2E76"/>
    <w:rsid w:val="00E004FF"/>
    <w:rsid w:val="00E038A5"/>
    <w:rsid w:val="00E15155"/>
    <w:rsid w:val="00E420AE"/>
    <w:rsid w:val="00E50050"/>
    <w:rsid w:val="00E5250F"/>
    <w:rsid w:val="00E53815"/>
    <w:rsid w:val="00E64417"/>
    <w:rsid w:val="00E7281C"/>
    <w:rsid w:val="00E745D3"/>
    <w:rsid w:val="00E81EE5"/>
    <w:rsid w:val="00E8598E"/>
    <w:rsid w:val="00E90707"/>
    <w:rsid w:val="00EA0607"/>
    <w:rsid w:val="00EA26E2"/>
    <w:rsid w:val="00EA36B0"/>
    <w:rsid w:val="00EB00C1"/>
    <w:rsid w:val="00EB07E4"/>
    <w:rsid w:val="00EB1120"/>
    <w:rsid w:val="00EC3B56"/>
    <w:rsid w:val="00EC41D7"/>
    <w:rsid w:val="00EC4ADE"/>
    <w:rsid w:val="00ED34B5"/>
    <w:rsid w:val="00ED53CC"/>
    <w:rsid w:val="00F035DD"/>
    <w:rsid w:val="00F06C5B"/>
    <w:rsid w:val="00F17380"/>
    <w:rsid w:val="00F34416"/>
    <w:rsid w:val="00F402E2"/>
    <w:rsid w:val="00F541A9"/>
    <w:rsid w:val="00F570A7"/>
    <w:rsid w:val="00F617D1"/>
    <w:rsid w:val="00F64226"/>
    <w:rsid w:val="00F74A05"/>
    <w:rsid w:val="00F77273"/>
    <w:rsid w:val="00F84CB7"/>
    <w:rsid w:val="00F92400"/>
    <w:rsid w:val="00F948B0"/>
    <w:rsid w:val="00FA04BE"/>
    <w:rsid w:val="00FC1076"/>
    <w:rsid w:val="00FD7815"/>
    <w:rsid w:val="00FE0BBD"/>
    <w:rsid w:val="00FE21A4"/>
    <w:rsid w:val="00FF1203"/>
    <w:rsid w:val="00FF305A"/>
    <w:rsid w:val="00FF45DF"/>
    <w:rsid w:val="00FF4A60"/>
    <w:rsid w:val="00FF5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3C"/>
  </w:style>
  <w:style w:type="paragraph" w:styleId="Footer">
    <w:name w:val="footer"/>
    <w:basedOn w:val="Normal"/>
    <w:link w:val="FooterChar"/>
    <w:uiPriority w:val="99"/>
    <w:unhideWhenUsed/>
    <w:rsid w:val="0011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3C"/>
  </w:style>
  <w:style w:type="character" w:styleId="Hyperlink">
    <w:name w:val="Hyperlink"/>
    <w:basedOn w:val="DefaultParagraphFont"/>
    <w:uiPriority w:val="99"/>
    <w:unhideWhenUsed/>
    <w:rsid w:val="00116F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2F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41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ALA.PHANENDRA\Downloads\Resume_Official_vers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79D29-4D20-491F-8DDD-C069E8C9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Resume_Official_version_template</Template>
  <TotalTime>32</TotalTime>
  <Pages>5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Subh</cp:lastModifiedBy>
  <cp:revision>16</cp:revision>
  <dcterms:created xsi:type="dcterms:W3CDTF">2020-07-21T13:01:00Z</dcterms:created>
  <dcterms:modified xsi:type="dcterms:W3CDTF">2020-07-21T13:52:00Z</dcterms:modified>
</cp:coreProperties>
</file>